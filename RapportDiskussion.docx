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4617"/>
        <w:tblW w:w="5000" w:type="pct"/>
        <w:tblBorders>
          <w:insideV w:val="single" w:sz="4" w:space="0" w:color="1F497D" w:themeColor="text2"/>
        </w:tblBorders>
        <w:tblLook w:val="0600" w:firstRow="0" w:lastRow="0" w:firstColumn="0" w:lastColumn="0" w:noHBand="1" w:noVBand="1"/>
      </w:tblPr>
      <w:tblGrid>
        <w:gridCol w:w="8152"/>
      </w:tblGrid>
      <w:tr w:rsidR="00672254" w:rsidRPr="004958DD" w:rsidTr="00672254">
        <w:trPr>
          <w:trHeight w:val="712"/>
        </w:trPr>
        <w:tc>
          <w:tcPr>
            <w:tcW w:w="5000" w:type="pct"/>
            <w:tcBorders>
              <w:bottom w:val="single" w:sz="4" w:space="0" w:color="1F497D" w:themeColor="text2"/>
            </w:tcBorders>
          </w:tcPr>
          <w:p w:rsidR="00A86A81" w:rsidRDefault="009D247D" w:rsidP="00672254">
            <w:pPr>
              <w:pStyle w:val="HiGBrdtext"/>
              <w:spacing w:after="0" w:line="240" w:lineRule="auto"/>
              <w:jc w:val="center"/>
              <w:rPr>
                <w:rFonts w:ascii="Verdana" w:hAnsi="Verdana"/>
                <w:sz w:val="20"/>
              </w:rPr>
            </w:pPr>
            <w:r>
              <w:rPr>
                <w:rFonts w:ascii="Verdana" w:hAnsi="Verdana"/>
                <w:sz w:val="20"/>
              </w:rPr>
              <w:t>Kursnamn</w:t>
            </w:r>
            <w:r w:rsidR="00A86A81">
              <w:rPr>
                <w:rFonts w:ascii="Verdana" w:hAnsi="Verdana"/>
                <w:sz w:val="20"/>
              </w:rPr>
              <w:t xml:space="preserve"> xx hp,</w:t>
            </w:r>
            <w:r w:rsidR="00A86A81" w:rsidRPr="00A86A81">
              <w:rPr>
                <w:rFonts w:ascii="Verdana" w:hAnsi="Verdana"/>
                <w:sz w:val="20"/>
              </w:rPr>
              <w:t xml:space="preserve"> </w:t>
            </w:r>
          </w:p>
          <w:p w:rsidR="00672254" w:rsidRPr="00A86A81" w:rsidRDefault="009D247D" w:rsidP="009D247D">
            <w:pPr>
              <w:pStyle w:val="HiGBrdtext"/>
              <w:spacing w:after="0" w:line="240" w:lineRule="auto"/>
              <w:jc w:val="center"/>
            </w:pPr>
            <w:r>
              <w:rPr>
                <w:rFonts w:ascii="Verdana" w:hAnsi="Verdana"/>
                <w:sz w:val="20"/>
              </w:rPr>
              <w:t>Dataingejörs</w:t>
            </w:r>
            <w:r w:rsidR="00A86A81">
              <w:rPr>
                <w:rFonts w:ascii="Verdana" w:hAnsi="Verdana"/>
                <w:sz w:val="20"/>
              </w:rPr>
              <w:t>programmet</w:t>
            </w:r>
          </w:p>
        </w:tc>
      </w:tr>
      <w:tr w:rsidR="00672254" w:rsidRPr="004958DD" w:rsidTr="00672254">
        <w:trPr>
          <w:trHeight w:val="113"/>
        </w:trPr>
        <w:tc>
          <w:tcPr>
            <w:tcW w:w="5000" w:type="pct"/>
            <w:tcBorders>
              <w:top w:val="single" w:sz="4" w:space="0" w:color="1F497D" w:themeColor="text2"/>
            </w:tcBorders>
          </w:tcPr>
          <w:p w:rsidR="00672254" w:rsidRPr="00A86A81" w:rsidRDefault="00672254" w:rsidP="00672254">
            <w:pPr>
              <w:pStyle w:val="HiGBrdtext"/>
              <w:spacing w:after="0" w:line="240" w:lineRule="auto"/>
              <w:jc w:val="center"/>
              <w:rPr>
                <w:rFonts w:ascii="Verdana" w:hAnsi="Verdana"/>
                <w:sz w:val="20"/>
              </w:rPr>
            </w:pPr>
          </w:p>
        </w:tc>
      </w:tr>
      <w:tr w:rsidR="00672254" w:rsidRPr="005E48A1" w:rsidTr="00672254">
        <w:trPr>
          <w:trHeight w:val="698"/>
        </w:trPr>
        <w:tc>
          <w:tcPr>
            <w:tcW w:w="5000" w:type="pct"/>
          </w:tcPr>
          <w:p w:rsidR="00672254" w:rsidRPr="003A790A" w:rsidRDefault="00672254" w:rsidP="00672254">
            <w:pPr>
              <w:pStyle w:val="HiGBrdtext"/>
              <w:spacing w:after="0" w:line="240" w:lineRule="auto"/>
              <w:jc w:val="center"/>
              <w:rPr>
                <w:rFonts w:ascii="Verdana" w:hAnsi="Verdana"/>
                <w:sz w:val="20"/>
              </w:rPr>
            </w:pPr>
            <w:r w:rsidRPr="003A790A">
              <w:rPr>
                <w:rFonts w:ascii="Verdana" w:hAnsi="Verdana"/>
                <w:sz w:val="20"/>
              </w:rPr>
              <w:t>Examin</w:t>
            </w:r>
            <w:r w:rsidR="00A86A81">
              <w:rPr>
                <w:rFonts w:ascii="Verdana" w:hAnsi="Verdana"/>
                <w:sz w:val="20"/>
              </w:rPr>
              <w:t>ato</w:t>
            </w:r>
            <w:r w:rsidRPr="003A790A">
              <w:rPr>
                <w:rFonts w:ascii="Verdana" w:hAnsi="Verdana"/>
                <w:sz w:val="20"/>
              </w:rPr>
              <w:t>r</w:t>
            </w:r>
            <w:r w:rsidR="009D247D">
              <w:rPr>
                <w:rFonts w:ascii="Verdana" w:hAnsi="Verdana"/>
                <w:sz w:val="20"/>
              </w:rPr>
              <w:t>/Kursansvarig/Lärare</w:t>
            </w:r>
            <w:r w:rsidRPr="003A790A">
              <w:rPr>
                <w:rFonts w:ascii="Verdana" w:hAnsi="Verdana"/>
                <w:sz w:val="20"/>
              </w:rPr>
              <w:t>: Nam</w:t>
            </w:r>
            <w:r w:rsidR="00A86A81">
              <w:rPr>
                <w:rFonts w:ascii="Verdana" w:hAnsi="Verdana"/>
                <w:sz w:val="20"/>
              </w:rPr>
              <w:t>n</w:t>
            </w:r>
            <w:r w:rsidRPr="003A790A">
              <w:rPr>
                <w:rFonts w:ascii="Verdana" w:hAnsi="Verdana"/>
                <w:sz w:val="20"/>
              </w:rPr>
              <w:t xml:space="preserve"> </w:t>
            </w:r>
          </w:p>
          <w:p w:rsidR="00672254" w:rsidRPr="003A790A" w:rsidRDefault="00672254" w:rsidP="009D247D">
            <w:pPr>
              <w:pStyle w:val="HiGBrdtext"/>
              <w:spacing w:after="0" w:line="240" w:lineRule="auto"/>
              <w:jc w:val="center"/>
              <w:rPr>
                <w:rFonts w:ascii="Verdana" w:hAnsi="Verdana"/>
                <w:sz w:val="20"/>
              </w:rPr>
            </w:pPr>
          </w:p>
        </w:tc>
      </w:tr>
    </w:tbl>
    <w:tbl>
      <w:tblPr>
        <w:tblW w:w="5000" w:type="pct"/>
        <w:jc w:val="center"/>
        <w:tblBorders>
          <w:bottom w:val="single" w:sz="4" w:space="0" w:color="1F497D" w:themeColor="text2"/>
        </w:tblBorders>
        <w:tblLook w:val="0600" w:firstRow="0" w:lastRow="0" w:firstColumn="0" w:lastColumn="0" w:noHBand="1" w:noVBand="1"/>
      </w:tblPr>
      <w:tblGrid>
        <w:gridCol w:w="8152"/>
      </w:tblGrid>
      <w:tr w:rsidR="00672254" w:rsidTr="00672254">
        <w:trPr>
          <w:trHeight w:val="2880"/>
          <w:jc w:val="center"/>
        </w:trPr>
        <w:tc>
          <w:tcPr>
            <w:tcW w:w="5000" w:type="pct"/>
            <w:tcBorders>
              <w:bottom w:val="nil"/>
            </w:tcBorders>
          </w:tcPr>
          <w:p w:rsidR="00672254" w:rsidRDefault="00A86A81" w:rsidP="00672254">
            <w:pPr>
              <w:pStyle w:val="HiGBrdtext"/>
              <w:jc w:val="center"/>
              <w:rPr>
                <w:sz w:val="28"/>
              </w:rPr>
            </w:pPr>
            <w:r>
              <w:rPr>
                <w:sz w:val="28"/>
              </w:rPr>
              <w:t>Högskolan i</w:t>
            </w:r>
            <w:r w:rsidR="00672254">
              <w:rPr>
                <w:sz w:val="28"/>
              </w:rPr>
              <w:t xml:space="preserve"> </w:t>
            </w:r>
            <w:r w:rsidR="00672254" w:rsidRPr="00D85772">
              <w:rPr>
                <w:sz w:val="28"/>
              </w:rPr>
              <w:t>Gävle</w:t>
            </w:r>
          </w:p>
          <w:p w:rsidR="00672254" w:rsidRDefault="00672254" w:rsidP="00672254"/>
          <w:p w:rsidR="00672254" w:rsidRPr="00305D9C" w:rsidRDefault="00672254" w:rsidP="00672254">
            <w:pPr>
              <w:tabs>
                <w:tab w:val="left" w:pos="5880"/>
              </w:tabs>
            </w:pPr>
            <w:r>
              <w:tab/>
            </w:r>
          </w:p>
        </w:tc>
      </w:tr>
      <w:tr w:rsidR="00672254" w:rsidTr="00672254">
        <w:trPr>
          <w:trHeight w:val="1440"/>
          <w:jc w:val="center"/>
        </w:trPr>
        <w:tc>
          <w:tcPr>
            <w:tcW w:w="5000" w:type="pct"/>
            <w:tcBorders>
              <w:bottom w:val="single" w:sz="4" w:space="0" w:color="1F497D" w:themeColor="text2"/>
            </w:tcBorders>
            <w:vAlign w:val="center"/>
          </w:tcPr>
          <w:p w:rsidR="00672254" w:rsidRPr="00D85772" w:rsidRDefault="009D247D" w:rsidP="00515270">
            <w:pPr>
              <w:pStyle w:val="HiGBrdtext"/>
              <w:spacing w:after="0" w:line="240" w:lineRule="auto"/>
              <w:jc w:val="center"/>
              <w:rPr>
                <w:sz w:val="72"/>
              </w:rPr>
            </w:pPr>
            <w:r>
              <w:rPr>
                <w:sz w:val="72"/>
              </w:rPr>
              <w:t>A</w:t>
            </w:r>
            <w:r w:rsidR="00A86A81">
              <w:rPr>
                <w:sz w:val="72"/>
              </w:rPr>
              <w:t>rbetets titel</w:t>
            </w:r>
          </w:p>
        </w:tc>
      </w:tr>
      <w:tr w:rsidR="00672254" w:rsidTr="00672254">
        <w:trPr>
          <w:trHeight w:val="720"/>
          <w:jc w:val="center"/>
        </w:trPr>
        <w:tc>
          <w:tcPr>
            <w:tcW w:w="5000" w:type="pct"/>
            <w:tcBorders>
              <w:top w:val="single" w:sz="4" w:space="0" w:color="1F497D" w:themeColor="text2"/>
            </w:tcBorders>
            <w:vAlign w:val="center"/>
          </w:tcPr>
          <w:p w:rsidR="00672254" w:rsidRPr="00811942" w:rsidRDefault="009D247D" w:rsidP="00515270">
            <w:pPr>
              <w:pStyle w:val="HiGBrdtext"/>
              <w:spacing w:before="120"/>
              <w:jc w:val="center"/>
              <w:rPr>
                <w:sz w:val="44"/>
              </w:rPr>
            </w:pPr>
            <w:r>
              <w:rPr>
                <w:sz w:val="44"/>
              </w:rPr>
              <w:t>Kursens namn</w:t>
            </w:r>
          </w:p>
        </w:tc>
      </w:tr>
      <w:tr w:rsidR="00672254" w:rsidTr="00672254">
        <w:trPr>
          <w:trHeight w:val="360"/>
          <w:jc w:val="center"/>
        </w:trPr>
        <w:tc>
          <w:tcPr>
            <w:tcW w:w="5000" w:type="pct"/>
            <w:vAlign w:val="center"/>
          </w:tcPr>
          <w:p w:rsidR="00672254" w:rsidRDefault="00672254" w:rsidP="00672254">
            <w:pPr>
              <w:pStyle w:val="NoSpacing"/>
              <w:jc w:val="center"/>
            </w:pPr>
          </w:p>
        </w:tc>
      </w:tr>
      <w:tr w:rsidR="00672254" w:rsidTr="00672254">
        <w:trPr>
          <w:trHeight w:val="360"/>
          <w:jc w:val="center"/>
        </w:trPr>
        <w:tc>
          <w:tcPr>
            <w:tcW w:w="5000" w:type="pct"/>
            <w:vAlign w:val="center"/>
          </w:tcPr>
          <w:p w:rsidR="00672254" w:rsidRPr="00D85772" w:rsidRDefault="00A86A81" w:rsidP="00672254">
            <w:pPr>
              <w:pStyle w:val="HiGBrdtext"/>
              <w:spacing w:after="0"/>
              <w:jc w:val="center"/>
              <w:rPr>
                <w:bCs/>
                <w:i/>
              </w:rPr>
            </w:pPr>
            <w:r>
              <w:rPr>
                <w:bCs/>
                <w:i/>
              </w:rPr>
              <w:t>Författare</w:t>
            </w:r>
            <w:r w:rsidR="00672254" w:rsidRPr="00D85772">
              <w:rPr>
                <w:bCs/>
                <w:i/>
              </w:rPr>
              <w:t xml:space="preserve"> 1</w:t>
            </w:r>
          </w:p>
          <w:p w:rsidR="00672254" w:rsidRPr="00D85772" w:rsidRDefault="00672254" w:rsidP="00A86A81">
            <w:pPr>
              <w:pStyle w:val="HiGBrdtext"/>
              <w:spacing w:after="0"/>
              <w:jc w:val="center"/>
              <w:rPr>
                <w:bCs/>
                <w:i/>
              </w:rPr>
            </w:pPr>
            <w:r>
              <w:rPr>
                <w:bCs/>
                <w:i/>
              </w:rPr>
              <w:t>e-</w:t>
            </w:r>
            <w:r w:rsidR="00A86A81">
              <w:rPr>
                <w:bCs/>
                <w:i/>
              </w:rPr>
              <w:t>posta</w:t>
            </w:r>
            <w:r>
              <w:rPr>
                <w:bCs/>
                <w:i/>
              </w:rPr>
              <w:t>dress</w:t>
            </w:r>
          </w:p>
        </w:tc>
      </w:tr>
      <w:tr w:rsidR="00672254" w:rsidRPr="00890581" w:rsidTr="00672254">
        <w:trPr>
          <w:trHeight w:val="360"/>
          <w:jc w:val="center"/>
        </w:trPr>
        <w:tc>
          <w:tcPr>
            <w:tcW w:w="5000" w:type="pct"/>
            <w:vAlign w:val="center"/>
          </w:tcPr>
          <w:p w:rsidR="00672254" w:rsidRPr="00672254" w:rsidRDefault="00A86A81" w:rsidP="00672254">
            <w:pPr>
              <w:pStyle w:val="HiGBrdtext"/>
              <w:spacing w:after="0"/>
              <w:jc w:val="center"/>
              <w:rPr>
                <w:bCs/>
                <w:i/>
                <w:lang w:val="en-US"/>
              </w:rPr>
            </w:pPr>
            <w:r>
              <w:rPr>
                <w:bCs/>
                <w:i/>
              </w:rPr>
              <w:t>Eventuell författare</w:t>
            </w:r>
            <w:r w:rsidRPr="00672254">
              <w:rPr>
                <w:bCs/>
                <w:i/>
                <w:lang w:val="en-US"/>
              </w:rPr>
              <w:t xml:space="preserve"> </w:t>
            </w:r>
            <w:r>
              <w:rPr>
                <w:bCs/>
                <w:i/>
                <w:lang w:val="en-US"/>
              </w:rPr>
              <w:t>2</w:t>
            </w:r>
          </w:p>
          <w:p w:rsidR="00672254" w:rsidRPr="00672254" w:rsidRDefault="00A86A81" w:rsidP="00672254">
            <w:pPr>
              <w:pStyle w:val="HiGBrdtext"/>
              <w:jc w:val="center"/>
              <w:rPr>
                <w:bCs/>
                <w:i/>
                <w:lang w:val="en-US"/>
              </w:rPr>
            </w:pPr>
            <w:r>
              <w:rPr>
                <w:bCs/>
                <w:i/>
              </w:rPr>
              <w:t>e-postadress</w:t>
            </w:r>
          </w:p>
        </w:tc>
      </w:tr>
      <w:tr w:rsidR="00672254" w:rsidRPr="00672254" w:rsidTr="00672254">
        <w:trPr>
          <w:trHeight w:val="360"/>
          <w:jc w:val="center"/>
        </w:trPr>
        <w:tc>
          <w:tcPr>
            <w:tcW w:w="5000" w:type="pct"/>
            <w:tcBorders>
              <w:bottom w:val="nil"/>
            </w:tcBorders>
            <w:vAlign w:val="center"/>
          </w:tcPr>
          <w:p w:rsidR="00672254" w:rsidRPr="00672254" w:rsidRDefault="00672254" w:rsidP="00A86A81">
            <w:pPr>
              <w:pStyle w:val="HiGBrdtext"/>
              <w:jc w:val="center"/>
              <w:rPr>
                <w:sz w:val="32"/>
              </w:rPr>
            </w:pPr>
            <w:r w:rsidRPr="00672254">
              <w:rPr>
                <w:sz w:val="32"/>
              </w:rPr>
              <w:t>Dat</w:t>
            </w:r>
            <w:r w:rsidR="00A86A81">
              <w:rPr>
                <w:sz w:val="32"/>
              </w:rPr>
              <w:t>um</w:t>
            </w:r>
          </w:p>
        </w:tc>
      </w:tr>
    </w:tbl>
    <w:p w:rsidR="00046CDA" w:rsidRDefault="00046CDA">
      <w:pPr>
        <w:spacing w:line="240" w:lineRule="auto"/>
      </w:pPr>
      <w:r>
        <w:br w:type="page"/>
      </w:r>
    </w:p>
    <w:p w:rsidR="00046CDA" w:rsidRDefault="00046CDA">
      <w:pPr>
        <w:spacing w:line="240" w:lineRule="auto"/>
      </w:pPr>
    </w:p>
    <w:p w:rsidR="00F714AE" w:rsidRDefault="00F714AE" w:rsidP="002956D2">
      <w:pPr>
        <w:tabs>
          <w:tab w:val="left" w:pos="1134"/>
          <w:tab w:val="left" w:pos="2552"/>
          <w:tab w:val="left" w:pos="4253"/>
          <w:tab w:val="left" w:pos="5954"/>
          <w:tab w:val="left" w:pos="7655"/>
          <w:tab w:val="right" w:pos="8930"/>
        </w:tabs>
        <w:sectPr w:rsidR="00F714AE" w:rsidSect="00672254">
          <w:headerReference w:type="default" r:id="rId9"/>
          <w:footerReference w:type="default" r:id="rId10"/>
          <w:pgSz w:w="11906" w:h="16838" w:code="9"/>
          <w:pgMar w:top="1134" w:right="1985" w:bottom="1701" w:left="1985" w:header="709" w:footer="709" w:gutter="0"/>
          <w:pgNumType w:start="1"/>
          <w:cols w:space="708"/>
          <w:docGrid w:linePitch="360"/>
        </w:sectPr>
      </w:pPr>
    </w:p>
    <w:p w:rsidR="00D07F66" w:rsidRPr="004958DD" w:rsidRDefault="005B3B6A" w:rsidP="004958DD">
      <w:pPr>
        <w:spacing w:after="240" w:line="276" w:lineRule="auto"/>
        <w:rPr>
          <w:rFonts w:ascii="Verdana" w:hAnsi="Verdana"/>
          <w:b/>
          <w:sz w:val="28"/>
          <w:szCs w:val="28"/>
        </w:rPr>
      </w:pPr>
      <w:r w:rsidRPr="004958DD">
        <w:rPr>
          <w:rFonts w:ascii="Verdana" w:hAnsi="Verdana"/>
          <w:b/>
          <w:sz w:val="28"/>
          <w:szCs w:val="28"/>
        </w:rPr>
        <w:lastRenderedPageBreak/>
        <w:t>Sammanfattning</w:t>
      </w:r>
    </w:p>
    <w:p w:rsidR="009F6680" w:rsidRDefault="000C1699" w:rsidP="000C1699">
      <w:pPr>
        <w:pStyle w:val="HiGBrdtext"/>
      </w:pPr>
      <w:r>
        <w:rPr>
          <w:noProof/>
        </w:rPr>
        <mc:AlternateContent>
          <mc:Choice Requires="wps">
            <w:drawing>
              <wp:inline distT="0" distB="0" distL="0" distR="0" wp14:anchorId="4C918450" wp14:editId="058DC151">
                <wp:extent cx="5039360" cy="2057400"/>
                <wp:effectExtent l="0" t="0" r="27940" b="19050"/>
                <wp:docPr id="2" name="Textruta 2"/>
                <wp:cNvGraphicFramePr/>
                <a:graphic xmlns:a="http://schemas.openxmlformats.org/drawingml/2006/main">
                  <a:graphicData uri="http://schemas.microsoft.com/office/word/2010/wordprocessingShape">
                    <wps:wsp>
                      <wps:cNvSpPr txBox="1"/>
                      <wps:spPr>
                        <a:xfrm>
                          <a:off x="0" y="0"/>
                          <a:ext cx="5039360" cy="20574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699" w:rsidRPr="000C1699" w:rsidRDefault="000C1699" w:rsidP="000C1699">
                            <w:pPr>
                              <w:pStyle w:val="HiGBrdtext"/>
                              <w:rPr>
                                <w:i/>
                              </w:rPr>
                            </w:pPr>
                            <w:r w:rsidRPr="000C1699">
                              <w:rPr>
                                <w:i/>
                              </w:rPr>
                              <w:t>Avsnittet Sammanfattning är som namnet anty</w:t>
                            </w:r>
                            <w:r w:rsidR="00E20775">
                              <w:rPr>
                                <w:i/>
                              </w:rPr>
                              <w:t xml:space="preserve">der en sammanfattning av </w:t>
                            </w:r>
                            <w:r w:rsidRPr="000C1699">
                              <w:rPr>
                                <w:i/>
                              </w:rPr>
                              <w:t>arbetet och skall återge alla väsentliga delar av arbetet. Kortfattat återges till exempel målsättning, metod, resultat och slutsatser. Det som skrivs under Sammanfattning måste gå att återfinna i ra</w:t>
                            </w:r>
                            <w:r w:rsidRPr="000C1699">
                              <w:rPr>
                                <w:i/>
                              </w:rPr>
                              <w:t>p</w:t>
                            </w:r>
                            <w:r w:rsidRPr="000C1699">
                              <w:rPr>
                                <w:i/>
                              </w:rPr>
                              <w:t>porten, inget nytt får alltså presenteras här.</w:t>
                            </w:r>
                          </w:p>
                          <w:p w:rsidR="00A579B8" w:rsidRPr="000C1699" w:rsidRDefault="000C1699" w:rsidP="000C1699">
                            <w:pPr>
                              <w:pStyle w:val="HiGBrdtext"/>
                              <w:rPr>
                                <w:i/>
                              </w:rPr>
                            </w:pPr>
                            <w:r w:rsidRPr="000C1699">
                              <w:rPr>
                                <w:i/>
                              </w:rPr>
                              <w:t>Sammanfattningens längd får inte överskrida en (1) sida!</w:t>
                            </w:r>
                          </w:p>
                          <w:p w:rsidR="000C1699" w:rsidRPr="008B5FF0" w:rsidRDefault="000C1699" w:rsidP="000C1699">
                            <w:pPr>
                              <w:pStyle w:val="HiGBrdtext"/>
                              <w:rPr>
                                <w:b/>
                                <w:color w:val="FF0000"/>
                              </w:rPr>
                            </w:pPr>
                            <w:r w:rsidRPr="008B5FF0">
                              <w:rPr>
                                <w:b/>
                                <w:color w:val="FF0000"/>
                              </w:rPr>
                              <w:t>Ta b</w:t>
                            </w:r>
                            <w:r w:rsidR="00E20775">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C918450" id="_x0000_t202" coordsize="21600,21600" o:spt="202" path="m,l,21600r21600,l21600,xe">
                <v:stroke joinstyle="miter"/>
                <v:path gradientshapeok="t" o:connecttype="rect"/>
              </v:shapetype>
              <v:shape id="Textruta 2" o:spid="_x0000_s1026" type="#_x0000_t202" style="width:396.8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" fillcolor="#f9f9f9" strokeweight=".5pt">
                <v:textbox>
                  <w:txbxContent>
                    <w:p w:rsidR="000C1699" w:rsidRPr="000C1699" w:rsidRDefault="000C1699" w:rsidP="000C1699">
                      <w:pPr>
                        <w:pStyle w:val="HiGBrdtext"/>
                        <w:rPr>
                          <w:i/>
                        </w:rPr>
                      </w:pPr>
                      <w:r w:rsidRPr="000C1699">
                        <w:rPr>
                          <w:i/>
                        </w:rPr>
                        <w:t>Avsnittet Sammanfattning är som namnet anty</w:t>
                      </w:r>
                      <w:r w:rsidR="00E20775">
                        <w:rPr>
                          <w:i/>
                        </w:rPr>
                        <w:t xml:space="preserve">der en sammanfattning av </w:t>
                      </w:r>
                      <w:r w:rsidRPr="000C1699">
                        <w:rPr>
                          <w:i/>
                        </w:rPr>
                        <w:t>arbetet och skall återge alla väsentliga delar av arbetet. Kortfattat återges till exempel målsättning, metod, resultat och slutsatser. Det som skrivs under Sammanfattning måste gå att återfinna i rapporten, inget nytt får alltså presenteras här.</w:t>
                      </w:r>
                    </w:p>
                    <w:p w:rsidR="00A579B8" w:rsidRPr="000C1699" w:rsidRDefault="000C1699" w:rsidP="000C1699">
                      <w:pPr>
                        <w:pStyle w:val="HiGBrdtext"/>
                        <w:rPr>
                          <w:i/>
                        </w:rPr>
                      </w:pPr>
                      <w:r w:rsidRPr="000C1699">
                        <w:rPr>
                          <w:i/>
                        </w:rPr>
                        <w:t>Sammanfattningens längd får inte överskrida en (1) sida!</w:t>
                      </w:r>
                    </w:p>
                    <w:p w:rsidR="000C1699" w:rsidRPr="008B5FF0" w:rsidRDefault="000C1699" w:rsidP="000C1699">
                      <w:pPr>
                        <w:pStyle w:val="HiGBrdtext"/>
                        <w:rPr>
                          <w:b/>
                          <w:color w:val="FF0000"/>
                        </w:rPr>
                      </w:pPr>
                      <w:r w:rsidRPr="008B5FF0">
                        <w:rPr>
                          <w:b/>
                          <w:color w:val="FF0000"/>
                        </w:rPr>
                        <w:t>Ta b</w:t>
                      </w:r>
                      <w:r w:rsidR="00E20775">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v:textbox>
                <w10:anchorlock/>
              </v:shape>
            </w:pict>
          </mc:Fallback>
        </mc:AlternateContent>
      </w:r>
    </w:p>
    <w:p w:rsidR="004958DD" w:rsidRDefault="004958DD" w:rsidP="000C1699">
      <w:pPr>
        <w:pStyle w:val="HiGBrdtext"/>
      </w:pPr>
    </w:p>
    <w:p w:rsidR="004958DD" w:rsidRDefault="004958DD" w:rsidP="000C1699">
      <w:pPr>
        <w:pStyle w:val="HiGBrdtext"/>
      </w:pPr>
    </w:p>
    <w:p w:rsidR="006043CE" w:rsidRDefault="006043CE" w:rsidP="001A5DB5">
      <w:pPr>
        <w:pStyle w:val="HiGBrdtext"/>
      </w:pPr>
      <w:r>
        <w:br w:type="page"/>
      </w:r>
    </w:p>
    <w:p w:rsidR="00D07F66" w:rsidRPr="005B20E7" w:rsidRDefault="00D07F66" w:rsidP="002956D2">
      <w:pPr>
        <w:tabs>
          <w:tab w:val="left" w:pos="1134"/>
          <w:tab w:val="left" w:pos="2552"/>
          <w:tab w:val="left" w:pos="4253"/>
          <w:tab w:val="left" w:pos="5954"/>
          <w:tab w:val="left" w:pos="7655"/>
          <w:tab w:val="right" w:pos="8930"/>
        </w:tabs>
        <w:rPr>
          <w:lang w:val="sv-SE"/>
        </w:rPr>
      </w:pPr>
    </w:p>
    <w:p w:rsidR="00D07F66" w:rsidRPr="005B20E7" w:rsidRDefault="00D07F66" w:rsidP="002956D2">
      <w:pPr>
        <w:tabs>
          <w:tab w:val="left" w:pos="1134"/>
          <w:tab w:val="left" w:pos="2552"/>
          <w:tab w:val="left" w:pos="4253"/>
          <w:tab w:val="left" w:pos="5954"/>
          <w:tab w:val="left" w:pos="7655"/>
          <w:tab w:val="right" w:pos="8930"/>
        </w:tabs>
        <w:rPr>
          <w:lang w:val="sv-SE"/>
        </w:rPr>
      </w:pPr>
    </w:p>
    <w:p w:rsidR="005B20E7" w:rsidRPr="005B20E7" w:rsidRDefault="005B20E7" w:rsidP="002956D2">
      <w:pPr>
        <w:tabs>
          <w:tab w:val="left" w:pos="1134"/>
          <w:tab w:val="left" w:pos="2552"/>
          <w:tab w:val="left" w:pos="4253"/>
          <w:tab w:val="left" w:pos="5954"/>
          <w:tab w:val="left" w:pos="7655"/>
          <w:tab w:val="right" w:pos="8930"/>
        </w:tabs>
        <w:rPr>
          <w:lang w:val="sv-SE"/>
        </w:rPr>
        <w:sectPr w:rsidR="005B20E7" w:rsidRPr="005B20E7" w:rsidSect="00BB4145">
          <w:headerReference w:type="even" r:id="rId11"/>
          <w:headerReference w:type="default" r:id="rId12"/>
          <w:footerReference w:type="even" r:id="rId13"/>
          <w:footerReference w:type="default" r:id="rId14"/>
          <w:type w:val="oddPage"/>
          <w:pgSz w:w="11906" w:h="16838" w:code="9"/>
          <w:pgMar w:top="1134" w:right="1985" w:bottom="1701" w:left="1985" w:header="709" w:footer="709" w:gutter="0"/>
          <w:pgNumType w:fmt="lowerRoman"/>
          <w:cols w:space="708"/>
          <w:docGrid w:linePitch="360"/>
        </w:sectPr>
      </w:pPr>
    </w:p>
    <w:p w:rsidR="005B20E7" w:rsidRPr="004958DD" w:rsidRDefault="005B20E7" w:rsidP="004958DD">
      <w:pPr>
        <w:spacing w:after="240" w:line="276" w:lineRule="auto"/>
        <w:rPr>
          <w:rFonts w:ascii="Verdana" w:hAnsi="Verdana"/>
          <w:b/>
          <w:sz w:val="28"/>
          <w:szCs w:val="28"/>
        </w:rPr>
      </w:pPr>
      <w:r w:rsidRPr="004958DD">
        <w:rPr>
          <w:rFonts w:ascii="Verdana" w:hAnsi="Verdana"/>
          <w:b/>
          <w:sz w:val="28"/>
          <w:szCs w:val="28"/>
        </w:rPr>
        <w:lastRenderedPageBreak/>
        <w:t>Abstract</w:t>
      </w:r>
    </w:p>
    <w:p w:rsidR="005B20E7" w:rsidRDefault="000C1699" w:rsidP="000C1699">
      <w:pPr>
        <w:pStyle w:val="HiGBrdtext"/>
        <w:rPr>
          <w:lang w:val="en-US"/>
        </w:rPr>
      </w:pPr>
      <w:r>
        <w:rPr>
          <w:noProof/>
        </w:rPr>
        <mc:AlternateContent>
          <mc:Choice Requires="wps">
            <w:drawing>
              <wp:inline distT="0" distB="0" distL="0" distR="0" wp14:anchorId="2A3DE225" wp14:editId="2319753E">
                <wp:extent cx="5039360" cy="1955800"/>
                <wp:effectExtent l="0" t="0" r="27940" b="25400"/>
                <wp:docPr id="1" name="Textruta 1"/>
                <wp:cNvGraphicFramePr/>
                <a:graphic xmlns:a="http://schemas.openxmlformats.org/drawingml/2006/main">
                  <a:graphicData uri="http://schemas.microsoft.com/office/word/2010/wordprocessingShape">
                    <wps:wsp>
                      <wps:cNvSpPr txBox="1"/>
                      <wps:spPr>
                        <a:xfrm>
                          <a:off x="0" y="0"/>
                          <a:ext cx="5039360" cy="19558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699" w:rsidRPr="000C1699" w:rsidRDefault="000C1699" w:rsidP="000C1699">
                            <w:pPr>
                              <w:pStyle w:val="HiGBrdtext"/>
                              <w:rPr>
                                <w:i/>
                                <w:lang w:val="en-US"/>
                              </w:rPr>
                            </w:pPr>
                            <w:r w:rsidRPr="000C1699">
                              <w:rPr>
                                <w:i/>
                                <w:lang w:val="en-US"/>
                              </w:rPr>
                              <w:t>The Abstract is a summary of the thesis assignment, and should contain all major parts of the work. Nothing which is not found in the report may be presented in the Abstract. Ho</w:t>
                            </w:r>
                            <w:r w:rsidRPr="000C1699">
                              <w:rPr>
                                <w:i/>
                                <w:lang w:val="en-US"/>
                              </w:rPr>
                              <w:t>w</w:t>
                            </w:r>
                            <w:r w:rsidRPr="000C1699">
                              <w:rPr>
                                <w:i/>
                                <w:lang w:val="en-US"/>
                              </w:rPr>
                              <w:t>ever, in the Abstract brief information is presented on, e.g. aim, method, results, and co</w:t>
                            </w:r>
                            <w:r w:rsidRPr="000C1699">
                              <w:rPr>
                                <w:i/>
                                <w:lang w:val="en-US"/>
                              </w:rPr>
                              <w:t>n</w:t>
                            </w:r>
                            <w:r w:rsidRPr="000C1699">
                              <w:rPr>
                                <w:i/>
                                <w:lang w:val="en-US"/>
                              </w:rPr>
                              <w:t>clusions.</w:t>
                            </w:r>
                          </w:p>
                          <w:p w:rsidR="000C1699" w:rsidRDefault="000C1699" w:rsidP="000C1699">
                            <w:pPr>
                              <w:pStyle w:val="HiGBrdtext"/>
                              <w:rPr>
                                <w:i/>
                                <w:lang w:val="en-US"/>
                              </w:rPr>
                            </w:pPr>
                            <w:r w:rsidRPr="000C1699">
                              <w:rPr>
                                <w:i/>
                                <w:lang w:val="en-US"/>
                              </w:rPr>
                              <w:t>The Abstract may not exceed one full page!</w:t>
                            </w:r>
                          </w:p>
                          <w:p w:rsidR="00A579B8" w:rsidRPr="00A579B8" w:rsidRDefault="00A579B8" w:rsidP="000C1699">
                            <w:pPr>
                              <w:pStyle w:val="HiGBrdtext"/>
                              <w:rPr>
                                <w:b/>
                                <w:i/>
                                <w:lang w:val="en-US"/>
                              </w:rPr>
                            </w:pPr>
                            <w:r w:rsidRPr="00A579B8">
                              <w:rPr>
                                <w:b/>
                                <w:i/>
                                <w:lang w:val="en-US"/>
                              </w:rPr>
                              <w:t>Abstract is not mandatory on lab/project/PM papers</w:t>
                            </w:r>
                          </w:p>
                          <w:p w:rsidR="000C1699" w:rsidRPr="008B5FF0" w:rsidRDefault="000C1699" w:rsidP="000C1699">
                            <w:pPr>
                              <w:pStyle w:val="HiGBrdtext"/>
                              <w:rPr>
                                <w:b/>
                                <w:color w:val="FF0000"/>
                              </w:rPr>
                            </w:pPr>
                            <w:r w:rsidRPr="008B5FF0">
                              <w:rPr>
                                <w:b/>
                                <w:color w:val="FF0000"/>
                              </w:rPr>
                              <w:t>Ta b</w:t>
                            </w:r>
                            <w:r w:rsidR="00C44B9B">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2A3DE225" id="Textruta 1" o:spid="_x0000_s1027" type="#_x0000_t202" style="width:39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" fillcolor="#f9f9f9" strokeweight=".5pt">
                <v:textbox>
                  <w:txbxContent>
                    <w:p w:rsidR="000C1699" w:rsidRPr="000C1699" w:rsidRDefault="000C1699" w:rsidP="000C1699">
                      <w:pPr>
                        <w:pStyle w:val="HiGBrdtext"/>
                        <w:rPr>
                          <w:i/>
                          <w:lang w:val="en-US"/>
                        </w:rPr>
                      </w:pPr>
                      <w:r w:rsidRPr="000C1699">
                        <w:rPr>
                          <w:i/>
                          <w:lang w:val="en-US"/>
                        </w:rPr>
                        <w:t>The Abstract is a summary of the thesis assignment, and should contain all major parts of the work. Nothing which is not found in the report may be presented in the Abstract. However, in the Abstract brief information is presented on, e.g. aim, method, results, and conclusions.</w:t>
                      </w:r>
                    </w:p>
                    <w:p w:rsidR="000C1699" w:rsidRDefault="000C1699" w:rsidP="000C1699">
                      <w:pPr>
                        <w:pStyle w:val="HiGBrdtext"/>
                        <w:rPr>
                          <w:i/>
                          <w:lang w:val="en-US"/>
                        </w:rPr>
                      </w:pPr>
                      <w:r w:rsidRPr="000C1699">
                        <w:rPr>
                          <w:i/>
                          <w:lang w:val="en-US"/>
                        </w:rPr>
                        <w:t>The Abstract may not exceed one full page!</w:t>
                      </w:r>
                    </w:p>
                    <w:p w:rsidR="00A579B8" w:rsidRPr="00A579B8" w:rsidRDefault="00A579B8" w:rsidP="000C1699">
                      <w:pPr>
                        <w:pStyle w:val="HiGBrdtext"/>
                        <w:rPr>
                          <w:b/>
                          <w:i/>
                          <w:lang w:val="en-US"/>
                        </w:rPr>
                      </w:pPr>
                      <w:r w:rsidRPr="00A579B8">
                        <w:rPr>
                          <w:b/>
                          <w:i/>
                          <w:lang w:val="en-US"/>
                        </w:rPr>
                        <w:t>Abstract is not mandatory on lab/project/PM papers</w:t>
                      </w:r>
                    </w:p>
                    <w:p w:rsidR="000C1699" w:rsidRPr="008B5FF0" w:rsidRDefault="000C1699" w:rsidP="000C1699">
                      <w:pPr>
                        <w:pStyle w:val="HiGBrdtext"/>
                        <w:rPr>
                          <w:b/>
                          <w:color w:val="FF0000"/>
                        </w:rPr>
                      </w:pPr>
                      <w:r w:rsidRPr="008B5FF0">
                        <w:rPr>
                          <w:b/>
                          <w:color w:val="FF0000"/>
                        </w:rPr>
                        <w:t>Ta b</w:t>
                      </w:r>
                      <w:r w:rsidR="00C44B9B">
                        <w:rPr>
                          <w:b/>
                          <w:color w:val="FF0000"/>
                        </w:rPr>
                        <w:t xml:space="preserve">ort denna textruta innan </w:t>
                      </w:r>
                      <w:r w:rsidRPr="008B5FF0">
                        <w:rPr>
                          <w:b/>
                          <w:color w:val="FF0000"/>
                        </w:rPr>
                        <w:t>arbetet skall publiceras.</w:t>
                      </w:r>
                    </w:p>
                    <w:p w:rsidR="000C1699" w:rsidRPr="0019663A" w:rsidRDefault="000C1699" w:rsidP="000C1699">
                      <w:pPr>
                        <w:tabs>
                          <w:tab w:val="left" w:pos="1134"/>
                          <w:tab w:val="left" w:pos="2552"/>
                          <w:tab w:val="left" w:pos="4253"/>
                          <w:tab w:val="left" w:pos="5954"/>
                          <w:tab w:val="left" w:pos="7655"/>
                          <w:tab w:val="right" w:pos="8930"/>
                        </w:tabs>
                        <w:rPr>
                          <w:i/>
                          <w:lang w:val="sv-SE"/>
                        </w:rPr>
                      </w:pPr>
                    </w:p>
                  </w:txbxContent>
                </v:textbox>
                <w10:anchorlock/>
              </v:shape>
            </w:pict>
          </mc:Fallback>
        </mc:AlternateContent>
      </w:r>
    </w:p>
    <w:p w:rsidR="004958DD" w:rsidRDefault="004958DD" w:rsidP="000C1699">
      <w:pPr>
        <w:pStyle w:val="HiGBrdtext"/>
        <w:rPr>
          <w:lang w:val="en-US"/>
        </w:rPr>
      </w:pPr>
    </w:p>
    <w:p w:rsidR="004958DD" w:rsidRPr="00DD37C5" w:rsidRDefault="004958DD" w:rsidP="000C1699">
      <w:pPr>
        <w:pStyle w:val="HiGBrdtext"/>
        <w:rPr>
          <w:lang w:val="en-US"/>
        </w:rPr>
      </w:pPr>
    </w:p>
    <w:p w:rsidR="006043CE" w:rsidRDefault="006043CE">
      <w:pPr>
        <w:spacing w:line="240" w:lineRule="auto"/>
      </w:pPr>
      <w:r>
        <w:br w:type="page"/>
      </w:r>
    </w:p>
    <w:p w:rsidR="005B20E7" w:rsidRPr="00D07F66" w:rsidRDefault="005B20E7" w:rsidP="005B20E7">
      <w:pPr>
        <w:tabs>
          <w:tab w:val="left" w:pos="1134"/>
          <w:tab w:val="left" w:pos="2552"/>
          <w:tab w:val="left" w:pos="4253"/>
          <w:tab w:val="left" w:pos="5954"/>
          <w:tab w:val="left" w:pos="7655"/>
          <w:tab w:val="right" w:pos="8930"/>
        </w:tabs>
      </w:pPr>
    </w:p>
    <w:p w:rsidR="005B20E7" w:rsidRDefault="005B20E7" w:rsidP="002956D2">
      <w:pPr>
        <w:tabs>
          <w:tab w:val="left" w:pos="1134"/>
          <w:tab w:val="left" w:pos="2552"/>
          <w:tab w:val="left" w:pos="4253"/>
          <w:tab w:val="left" w:pos="5954"/>
          <w:tab w:val="left" w:pos="7655"/>
          <w:tab w:val="right" w:pos="8930"/>
        </w:tabs>
        <w:rPr>
          <w:rFonts w:ascii="Arial" w:hAnsi="Arial"/>
          <w:kern w:val="28"/>
          <w:sz w:val="28"/>
        </w:rPr>
        <w:sectPr w:rsidR="005B20E7" w:rsidSect="00BB4145">
          <w:type w:val="oddPage"/>
          <w:pgSz w:w="11906" w:h="16838" w:code="9"/>
          <w:pgMar w:top="1134" w:right="1985" w:bottom="1701" w:left="1985" w:header="709" w:footer="709" w:gutter="0"/>
          <w:pgNumType w:fmt="lowerRoman"/>
          <w:cols w:space="708"/>
          <w:docGrid w:linePitch="360"/>
        </w:sectPr>
      </w:pPr>
    </w:p>
    <w:p w:rsidR="00D07F66" w:rsidRPr="000C1699" w:rsidRDefault="005B3B6A" w:rsidP="004958DD">
      <w:pPr>
        <w:spacing w:after="240" w:line="276" w:lineRule="auto"/>
        <w:rPr>
          <w:rFonts w:ascii="Verdana" w:hAnsi="Verdana"/>
          <w:b/>
          <w:sz w:val="28"/>
          <w:szCs w:val="28"/>
        </w:rPr>
      </w:pPr>
      <w:bookmarkStart w:id="0" w:name="_Toc279740282"/>
      <w:r w:rsidRPr="000C1699">
        <w:rPr>
          <w:rFonts w:ascii="Verdana" w:hAnsi="Verdana"/>
          <w:b/>
          <w:sz w:val="28"/>
          <w:szCs w:val="28"/>
        </w:rPr>
        <w:lastRenderedPageBreak/>
        <w:t>Innehållsförteckning</w:t>
      </w:r>
      <w:r w:rsidR="00D07F66" w:rsidRPr="000C1699">
        <w:rPr>
          <w:rFonts w:ascii="Verdana" w:hAnsi="Verdana"/>
          <w:b/>
          <w:sz w:val="28"/>
          <w:szCs w:val="28"/>
        </w:rPr>
        <w:t xml:space="preserve"> </w:t>
      </w:r>
      <w:bookmarkEnd w:id="0"/>
    </w:p>
    <w:p w:rsidR="00B92C5B" w:rsidRPr="00DD37C5" w:rsidRDefault="00A86A81" w:rsidP="001A5DB5">
      <w:pPr>
        <w:pStyle w:val="HiGBrdtext"/>
        <w:rPr>
          <w:i/>
        </w:rPr>
      </w:pPr>
      <w:r>
        <w:rPr>
          <w:noProof/>
        </w:rPr>
        <mc:AlternateContent>
          <mc:Choice Requires="wps">
            <w:drawing>
              <wp:inline distT="0" distB="0" distL="0" distR="0" wp14:anchorId="22B39029" wp14:editId="5DAE370E">
                <wp:extent cx="5039360" cy="3436640"/>
                <wp:effectExtent l="0" t="0" r="27940" b="16510"/>
                <wp:docPr id="4" name="Textruta 4"/>
                <wp:cNvGraphicFramePr/>
                <a:graphic xmlns:a="http://schemas.openxmlformats.org/drawingml/2006/main">
                  <a:graphicData uri="http://schemas.microsoft.com/office/word/2010/wordprocessingShape">
                    <wps:wsp>
                      <wps:cNvSpPr txBox="1"/>
                      <wps:spPr>
                        <a:xfrm>
                          <a:off x="0" y="0"/>
                          <a:ext cx="5039360" cy="343664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A86A81">
                            <w:pPr>
                              <w:pStyle w:val="HiGBrdtext"/>
                              <w:rPr>
                                <w:i/>
                              </w:rPr>
                            </w:pPr>
                            <w:r w:rsidRPr="00DD37C5">
                              <w:rPr>
                                <w:i/>
                              </w:rPr>
                              <w:t>Innehållsförteckningen är en referens till de sidor där kapitel och underkapitel börjar.</w:t>
                            </w:r>
                          </w:p>
                          <w:p w:rsidR="00515270" w:rsidRDefault="00515270" w:rsidP="00A86A81">
                            <w:pPr>
                              <w:pStyle w:val="HiGBrdtext"/>
                              <w:rPr>
                                <w:color w:val="FF0000"/>
                              </w:rPr>
                            </w:pPr>
                            <w:r>
                              <w:rPr>
                                <w:b/>
                                <w:color w:val="FF0000"/>
                              </w:rPr>
                              <w:t>Ändra ALDRIG texten direkt i innehållsförteckningen på den här s</w:t>
                            </w:r>
                            <w:r>
                              <w:rPr>
                                <w:b/>
                                <w:color w:val="FF0000"/>
                              </w:rPr>
                              <w:t>i</w:t>
                            </w:r>
                            <w:r>
                              <w:rPr>
                                <w:b/>
                                <w:color w:val="FF0000"/>
                              </w:rPr>
                              <w:t xml:space="preserve">dan. </w:t>
                            </w:r>
                            <w:r w:rsidRPr="008B5FF0">
                              <w:rPr>
                                <w:color w:val="FF0000"/>
                              </w:rPr>
                              <w:t>(Enda undantaget är om dokumentet innehåller bilagor, i sådant fall följ i</w:t>
                            </w:r>
                            <w:r w:rsidRPr="008B5FF0">
                              <w:rPr>
                                <w:color w:val="FF0000"/>
                              </w:rPr>
                              <w:t>n</w:t>
                            </w:r>
                            <w:r w:rsidRPr="008B5FF0">
                              <w:rPr>
                                <w:color w:val="FF0000"/>
                              </w:rPr>
                              <w:t>struktionerna längst ned i denna ruta</w:t>
                            </w:r>
                            <w:r>
                              <w:rPr>
                                <w:color w:val="FF0000"/>
                              </w:rPr>
                              <w:t>.</w:t>
                            </w:r>
                            <w:r w:rsidRPr="008B5FF0">
                              <w:rPr>
                                <w:color w:val="FF0000"/>
                              </w:rPr>
                              <w:t>)</w:t>
                            </w:r>
                          </w:p>
                          <w:p w:rsidR="00515270" w:rsidRPr="008B5FF0" w:rsidRDefault="00515270" w:rsidP="00A86A81">
                            <w:pPr>
                              <w:pStyle w:val="HiGBrdtext"/>
                            </w:pPr>
                            <w:r w:rsidRPr="00191A22">
                              <w:t>Innehållsförteckningen kan uppdateras genom att först klicka med musmarkören placerad någonstans i innehållsförtecknings-ytan och därefter</w:t>
                            </w:r>
                            <w:r>
                              <w:t>:</w:t>
                            </w:r>
                            <w:r w:rsidRPr="008B5FF0">
                              <w:t xml:space="preserve"> </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I</w:t>
                            </w:r>
                            <w:r w:rsidRPr="00191A22">
                              <w:t xml:space="preserve"> överkant på den ram som bildas klicka på ”Uppdatera tabell…” som också indikeras med en ikon föreställande ett dokument med ett stort rött u</w:t>
                            </w:r>
                            <w:r w:rsidRPr="00191A22">
                              <w:t>t</w:t>
                            </w:r>
                            <w:r w:rsidRPr="00191A22">
                              <w:t>ropstecken vid sidan.</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Välj</w:t>
                            </w:r>
                            <w:r w:rsidRPr="008B5FF0">
                              <w:t xml:space="preserve"> </w:t>
                            </w:r>
                            <w:r>
                              <w:t>”</w:t>
                            </w:r>
                            <w:r w:rsidRPr="00191A22">
                              <w:t>Uppdatera hela tabellen” om du gjort förändringar som innefattar nya kapitel eller ändringar i rubriktexte</w:t>
                            </w:r>
                            <w:r>
                              <w:t>r</w:t>
                            </w:r>
                            <w:r w:rsidRPr="00191A22">
                              <w:t>. Om du bara lagt till (eller tagit bort) text och bilder räcker det med att ”Uppdatera endast sidnummer”.</w:t>
                            </w:r>
                          </w:p>
                          <w:p w:rsidR="00515270" w:rsidRPr="008B5FF0" w:rsidRDefault="00515270" w:rsidP="008B5FF0">
                            <w:pPr>
                              <w:pStyle w:val="HiGBrdtext"/>
                            </w:pPr>
                            <w:r w:rsidRPr="008B5FF0">
                              <w:rPr>
                                <w:b/>
                              </w:rPr>
                              <w:t>OBS!</w:t>
                            </w:r>
                            <w:r w:rsidRPr="008B5FF0">
                              <w:t xml:space="preserve"> </w:t>
                            </w:r>
                            <w:r>
                              <w:t>B</w:t>
                            </w:r>
                            <w:r w:rsidRPr="00191A22">
                              <w:t>ilagornas sidnummer ändras normalt från exempelvis A1 till enbart 1 vid en uppdatering. Detta korrigeras genom att manuellt lägga till bokstaven A, B, C och så vidare framför innehållsförteckningens automatgenererade sidnummer i förtec</w:t>
                            </w:r>
                            <w:r w:rsidRPr="00191A22">
                              <w:t>k</w:t>
                            </w:r>
                            <w:r w:rsidRPr="00191A22">
                              <w:t>ningen här nedan.</w:t>
                            </w:r>
                          </w:p>
                          <w:p w:rsidR="00515270" w:rsidRPr="008B5FF0" w:rsidRDefault="00515270" w:rsidP="00A86A81">
                            <w:pPr>
                              <w:pStyle w:val="HiGBrdtext"/>
                              <w:rPr>
                                <w:b/>
                                <w:color w:val="FF0000"/>
                              </w:rPr>
                            </w:pPr>
                            <w:r w:rsidRPr="008B5FF0">
                              <w:rPr>
                                <w:b/>
                                <w:color w:val="FF0000"/>
                              </w:rPr>
                              <w:t>Ta bort denna textruta innan arbetet skall publiceras.</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B39029" id="Textruta 4" o:spid="_x0000_s1028" type="#_x0000_t202" style="width:396.8pt;height:2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" fillcolor="#f9f9f9" strokeweight=".5pt">
                <v:textbox style="mso-fit-shape-to-text:t" inset="1mm,1mm,1mm,1mm">
                  <w:txbxContent>
                    <w:p w:rsidR="00515270" w:rsidRDefault="00515270" w:rsidP="00A86A81">
                      <w:pPr>
                        <w:pStyle w:val="HiGBrdtext"/>
                        <w:rPr>
                          <w:i/>
                        </w:rPr>
                      </w:pPr>
                      <w:r w:rsidRPr="00DD37C5">
                        <w:rPr>
                          <w:i/>
                        </w:rPr>
                        <w:t>Innehållsförteckningen är en referens till de sidor där kapitel och underkapitel börjar.</w:t>
                      </w:r>
                    </w:p>
                    <w:p w:rsidR="00515270" w:rsidRDefault="00515270" w:rsidP="00A86A81">
                      <w:pPr>
                        <w:pStyle w:val="HiGBrdtext"/>
                        <w:rPr>
                          <w:color w:val="FF0000"/>
                        </w:rPr>
                      </w:pPr>
                      <w:r>
                        <w:rPr>
                          <w:b/>
                          <w:color w:val="FF0000"/>
                        </w:rPr>
                        <w:t xml:space="preserve">Ändra ALDRIG texten direkt i innehållsförteckningen på den här sidan. </w:t>
                      </w:r>
                      <w:r w:rsidRPr="008B5FF0">
                        <w:rPr>
                          <w:color w:val="FF0000"/>
                        </w:rPr>
                        <w:t>(Enda undantaget är om dokumentet innehåller bilagor, i sådant fall följ instruktionerna längst ned i denna ruta</w:t>
                      </w:r>
                      <w:r>
                        <w:rPr>
                          <w:color w:val="FF0000"/>
                        </w:rPr>
                        <w:t>.</w:t>
                      </w:r>
                      <w:r w:rsidRPr="008B5FF0">
                        <w:rPr>
                          <w:color w:val="FF0000"/>
                        </w:rPr>
                        <w:t>)</w:t>
                      </w:r>
                    </w:p>
                    <w:p w:rsidR="00515270" w:rsidRPr="008B5FF0" w:rsidRDefault="00515270" w:rsidP="00A86A81">
                      <w:pPr>
                        <w:pStyle w:val="HiGBrdtext"/>
                      </w:pPr>
                      <w:r w:rsidRPr="00191A22">
                        <w:t>Innehållsförteckningen kan uppdateras genom att först klicka med musmarkören placerad någonstans i innehållsförtecknings-ytan och därefter</w:t>
                      </w:r>
                      <w:r>
                        <w:t>:</w:t>
                      </w:r>
                      <w:r w:rsidRPr="008B5FF0">
                        <w:t xml:space="preserve"> </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I</w:t>
                      </w:r>
                      <w:r w:rsidRPr="00191A22">
                        <w:t xml:space="preserve"> överkant på den ram som bildas klicka på ”Uppdatera tabell…” som också indikeras med en ikon föreställande ett dokument med ett stort rött utropstecken vid sidan.</w:t>
                      </w:r>
                    </w:p>
                    <w:p w:rsidR="00515270" w:rsidRPr="008B5FF0" w:rsidRDefault="00515270" w:rsidP="00A86A81">
                      <w:pPr>
                        <w:pStyle w:val="HiGLista"/>
                        <w:numPr>
                          <w:ilvl w:val="0"/>
                          <w:numId w:val="43"/>
                        </w:numPr>
                        <w:tabs>
                          <w:tab w:val="clear" w:pos="1134"/>
                          <w:tab w:val="clear" w:pos="2552"/>
                          <w:tab w:val="clear" w:pos="4253"/>
                          <w:tab w:val="clear" w:pos="5954"/>
                          <w:tab w:val="clear" w:pos="7655"/>
                          <w:tab w:val="clear" w:pos="8930"/>
                        </w:tabs>
                        <w:ind w:left="709"/>
                      </w:pPr>
                      <w:r>
                        <w:t>Välj</w:t>
                      </w:r>
                      <w:r w:rsidRPr="008B5FF0">
                        <w:t xml:space="preserve"> </w:t>
                      </w:r>
                      <w:r>
                        <w:t>”</w:t>
                      </w:r>
                      <w:r w:rsidRPr="00191A22">
                        <w:t>Uppdatera hela tabellen” om du gjort förändringar som innefattar nya kapitel eller ändringar i rubriktexte</w:t>
                      </w:r>
                      <w:r>
                        <w:t>r</w:t>
                      </w:r>
                      <w:r w:rsidRPr="00191A22">
                        <w:t>. Om du bara lagt till (eller tagit bort) text och bilder räcker det med att ”Uppdatera endast sidnummer”.</w:t>
                      </w:r>
                    </w:p>
                    <w:p w:rsidR="00515270" w:rsidRPr="008B5FF0" w:rsidRDefault="00515270" w:rsidP="008B5FF0">
                      <w:pPr>
                        <w:pStyle w:val="HiGBrdtext"/>
                      </w:pPr>
                      <w:r w:rsidRPr="008B5FF0">
                        <w:rPr>
                          <w:b/>
                        </w:rPr>
                        <w:t>OBS!</w:t>
                      </w:r>
                      <w:r w:rsidRPr="008B5FF0">
                        <w:t xml:space="preserve"> </w:t>
                      </w:r>
                      <w:r>
                        <w:t>B</w:t>
                      </w:r>
                      <w:r w:rsidRPr="00191A22">
                        <w:t>ilagornas sidnummer ändras normalt från exempelvis A1 till enbart 1 vid en uppdatering. Detta korrigeras genom att manuellt lägga till bokstaven A, B, C och så vidare framför innehållsförteckningens automatgenererade sidnummer i förteckningen här nedan.</w:t>
                      </w:r>
                    </w:p>
                    <w:p w:rsidR="00515270" w:rsidRPr="008B5FF0" w:rsidRDefault="00515270" w:rsidP="00A86A81">
                      <w:pPr>
                        <w:pStyle w:val="HiGBrdtext"/>
                        <w:rPr>
                          <w:b/>
                          <w:color w:val="FF0000"/>
                        </w:rPr>
                      </w:pPr>
                      <w:r w:rsidRPr="008B5FF0">
                        <w:rPr>
                          <w:b/>
                          <w:color w:val="FF0000"/>
                        </w:rPr>
                        <w:t>Ta bort denna textruta innan arbetet skall publiceras.</w:t>
                      </w:r>
                    </w:p>
                  </w:txbxContent>
                </v:textbox>
                <w10:anchorlock/>
              </v:shape>
            </w:pict>
          </mc:Fallback>
        </mc:AlternateContent>
      </w:r>
    </w:p>
    <w:sdt>
      <w:sdtPr>
        <w:rPr>
          <w:noProof w:val="0"/>
        </w:rPr>
        <w:id w:val="-1917011544"/>
        <w:docPartObj>
          <w:docPartGallery w:val="Table of Contents"/>
          <w:docPartUnique/>
        </w:docPartObj>
      </w:sdtPr>
      <w:sdtEndPr>
        <w:rPr>
          <w:noProof/>
        </w:rPr>
      </w:sdtEndPr>
      <w:sdtContent>
        <w:p w:rsidR="006F473C" w:rsidRDefault="00487B0C">
          <w:pPr>
            <w:pStyle w:val="TOC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hyperlink w:anchor="_Toc514332310" w:history="1">
            <w:r w:rsidR="006F473C" w:rsidRPr="00FD2948">
              <w:rPr>
                <w:rStyle w:val="Hyperlink"/>
              </w:rPr>
              <w:t>1</w:t>
            </w:r>
            <w:r w:rsidR="006F473C">
              <w:rPr>
                <w:rFonts w:asciiTheme="minorHAnsi" w:eastAsiaTheme="minorEastAsia" w:hAnsiTheme="minorHAnsi" w:cstheme="minorBidi"/>
                <w:sz w:val="22"/>
                <w:lang w:val="sv-SE" w:eastAsia="sv-SE"/>
              </w:rPr>
              <w:tab/>
            </w:r>
            <w:r w:rsidR="006F473C" w:rsidRPr="00FD2948">
              <w:rPr>
                <w:rStyle w:val="Hyperlink"/>
              </w:rPr>
              <w:t>Introduktion</w:t>
            </w:r>
            <w:r w:rsidR="006F473C">
              <w:rPr>
                <w:webHidden/>
              </w:rPr>
              <w:tab/>
            </w:r>
            <w:r w:rsidR="006F473C">
              <w:rPr>
                <w:webHidden/>
              </w:rPr>
              <w:fldChar w:fldCharType="begin"/>
            </w:r>
            <w:r w:rsidR="006F473C">
              <w:rPr>
                <w:webHidden/>
              </w:rPr>
              <w:instrText xml:space="preserve"> PAGEREF _Toc514332310 \h </w:instrText>
            </w:r>
            <w:r w:rsidR="006F473C">
              <w:rPr>
                <w:webHidden/>
              </w:rPr>
            </w:r>
            <w:r w:rsidR="006F473C">
              <w:rPr>
                <w:webHidden/>
              </w:rPr>
              <w:fldChar w:fldCharType="separate"/>
            </w:r>
            <w:r w:rsidR="006F473C">
              <w:rPr>
                <w:webHidden/>
              </w:rPr>
              <w:t>1</w:t>
            </w:r>
            <w:r w:rsidR="006F473C">
              <w:rPr>
                <w:webHidden/>
              </w:rPr>
              <w:fldChar w:fldCharType="end"/>
            </w:r>
          </w:hyperlink>
        </w:p>
        <w:p w:rsidR="006F473C" w:rsidRDefault="009D7519">
          <w:pPr>
            <w:pStyle w:val="TOC1"/>
            <w:tabs>
              <w:tab w:val="left" w:pos="660"/>
            </w:tabs>
            <w:rPr>
              <w:rFonts w:asciiTheme="minorHAnsi" w:eastAsiaTheme="minorEastAsia" w:hAnsiTheme="minorHAnsi" w:cstheme="minorBidi"/>
              <w:sz w:val="22"/>
              <w:lang w:val="sv-SE" w:eastAsia="sv-SE"/>
            </w:rPr>
          </w:pPr>
          <w:hyperlink w:anchor="_Toc514332311" w:history="1">
            <w:r w:rsidR="006F473C" w:rsidRPr="00FD2948">
              <w:rPr>
                <w:rStyle w:val="Hyperlink"/>
              </w:rPr>
              <w:t>2</w:t>
            </w:r>
            <w:r w:rsidR="006F473C">
              <w:rPr>
                <w:rFonts w:asciiTheme="minorHAnsi" w:eastAsiaTheme="minorEastAsia" w:hAnsiTheme="minorHAnsi" w:cstheme="minorBidi"/>
                <w:sz w:val="22"/>
                <w:lang w:val="sv-SE" w:eastAsia="sv-SE"/>
              </w:rPr>
              <w:tab/>
            </w:r>
            <w:r w:rsidR="006F473C" w:rsidRPr="00FD2948">
              <w:rPr>
                <w:rStyle w:val="Hyperlink"/>
              </w:rPr>
              <w:t>Metod</w:t>
            </w:r>
            <w:r w:rsidR="006F473C">
              <w:rPr>
                <w:webHidden/>
              </w:rPr>
              <w:tab/>
            </w:r>
            <w:r w:rsidR="006F473C">
              <w:rPr>
                <w:webHidden/>
              </w:rPr>
              <w:fldChar w:fldCharType="begin"/>
            </w:r>
            <w:r w:rsidR="006F473C">
              <w:rPr>
                <w:webHidden/>
              </w:rPr>
              <w:instrText xml:space="preserve"> PAGEREF _Toc514332311 \h </w:instrText>
            </w:r>
            <w:r w:rsidR="006F473C">
              <w:rPr>
                <w:webHidden/>
              </w:rPr>
            </w:r>
            <w:r w:rsidR="006F473C">
              <w:rPr>
                <w:webHidden/>
              </w:rPr>
              <w:fldChar w:fldCharType="separate"/>
            </w:r>
            <w:r w:rsidR="006F473C">
              <w:rPr>
                <w:webHidden/>
              </w:rPr>
              <w:t>2</w:t>
            </w:r>
            <w:r w:rsidR="006F473C">
              <w:rPr>
                <w:webHidden/>
              </w:rPr>
              <w:fldChar w:fldCharType="end"/>
            </w:r>
          </w:hyperlink>
        </w:p>
        <w:p w:rsidR="006F473C" w:rsidRDefault="009D7519">
          <w:pPr>
            <w:pStyle w:val="TOC1"/>
            <w:tabs>
              <w:tab w:val="left" w:pos="660"/>
            </w:tabs>
            <w:rPr>
              <w:rFonts w:asciiTheme="minorHAnsi" w:eastAsiaTheme="minorEastAsia" w:hAnsiTheme="minorHAnsi" w:cstheme="minorBidi"/>
              <w:sz w:val="22"/>
              <w:lang w:val="sv-SE" w:eastAsia="sv-SE"/>
            </w:rPr>
          </w:pPr>
          <w:hyperlink w:anchor="_Toc514332312" w:history="1">
            <w:r w:rsidR="006F473C" w:rsidRPr="00FD2948">
              <w:rPr>
                <w:rStyle w:val="Hyperlink"/>
              </w:rPr>
              <w:t>3</w:t>
            </w:r>
            <w:r w:rsidR="006F473C">
              <w:rPr>
                <w:rFonts w:asciiTheme="minorHAnsi" w:eastAsiaTheme="minorEastAsia" w:hAnsiTheme="minorHAnsi" w:cstheme="minorBidi"/>
                <w:sz w:val="22"/>
                <w:lang w:val="sv-SE" w:eastAsia="sv-SE"/>
              </w:rPr>
              <w:tab/>
            </w:r>
            <w:r w:rsidR="006F473C" w:rsidRPr="00FD2948">
              <w:rPr>
                <w:rStyle w:val="Hyperlink"/>
              </w:rPr>
              <w:t>Resultat</w:t>
            </w:r>
            <w:r w:rsidR="006F473C">
              <w:rPr>
                <w:webHidden/>
              </w:rPr>
              <w:tab/>
            </w:r>
            <w:r w:rsidR="006F473C">
              <w:rPr>
                <w:webHidden/>
              </w:rPr>
              <w:fldChar w:fldCharType="begin"/>
            </w:r>
            <w:r w:rsidR="006F473C">
              <w:rPr>
                <w:webHidden/>
              </w:rPr>
              <w:instrText xml:space="preserve"> PAGEREF _Toc514332312 \h </w:instrText>
            </w:r>
            <w:r w:rsidR="006F473C">
              <w:rPr>
                <w:webHidden/>
              </w:rPr>
            </w:r>
            <w:r w:rsidR="006F473C">
              <w:rPr>
                <w:webHidden/>
              </w:rPr>
              <w:fldChar w:fldCharType="separate"/>
            </w:r>
            <w:r w:rsidR="006F473C">
              <w:rPr>
                <w:webHidden/>
              </w:rPr>
              <w:t>3</w:t>
            </w:r>
            <w:r w:rsidR="006F473C">
              <w:rPr>
                <w:webHidden/>
              </w:rPr>
              <w:fldChar w:fldCharType="end"/>
            </w:r>
          </w:hyperlink>
        </w:p>
        <w:p w:rsidR="006F473C" w:rsidRDefault="009D7519">
          <w:pPr>
            <w:pStyle w:val="TOC1"/>
            <w:tabs>
              <w:tab w:val="left" w:pos="660"/>
            </w:tabs>
            <w:rPr>
              <w:rFonts w:asciiTheme="minorHAnsi" w:eastAsiaTheme="minorEastAsia" w:hAnsiTheme="minorHAnsi" w:cstheme="minorBidi"/>
              <w:sz w:val="22"/>
              <w:lang w:val="sv-SE" w:eastAsia="sv-SE"/>
            </w:rPr>
          </w:pPr>
          <w:hyperlink w:anchor="_Toc514332313" w:history="1">
            <w:r w:rsidR="006F473C" w:rsidRPr="00FD2948">
              <w:rPr>
                <w:rStyle w:val="Hyperlink"/>
              </w:rPr>
              <w:t>4</w:t>
            </w:r>
            <w:r w:rsidR="006F473C">
              <w:rPr>
                <w:rFonts w:asciiTheme="minorHAnsi" w:eastAsiaTheme="minorEastAsia" w:hAnsiTheme="minorHAnsi" w:cstheme="minorBidi"/>
                <w:sz w:val="22"/>
                <w:lang w:val="sv-SE" w:eastAsia="sv-SE"/>
              </w:rPr>
              <w:tab/>
            </w:r>
            <w:r w:rsidR="006F473C" w:rsidRPr="00FD2948">
              <w:rPr>
                <w:rStyle w:val="Hyperlink"/>
              </w:rPr>
              <w:t>Diskussion</w:t>
            </w:r>
            <w:r w:rsidR="006F473C">
              <w:rPr>
                <w:webHidden/>
              </w:rPr>
              <w:tab/>
            </w:r>
            <w:r w:rsidR="006F473C">
              <w:rPr>
                <w:webHidden/>
              </w:rPr>
              <w:fldChar w:fldCharType="begin"/>
            </w:r>
            <w:r w:rsidR="006F473C">
              <w:rPr>
                <w:webHidden/>
              </w:rPr>
              <w:instrText xml:space="preserve"> PAGEREF _Toc514332313 \h </w:instrText>
            </w:r>
            <w:r w:rsidR="006F473C">
              <w:rPr>
                <w:webHidden/>
              </w:rPr>
            </w:r>
            <w:r w:rsidR="006F473C">
              <w:rPr>
                <w:webHidden/>
              </w:rPr>
              <w:fldChar w:fldCharType="separate"/>
            </w:r>
            <w:r w:rsidR="006F473C">
              <w:rPr>
                <w:webHidden/>
              </w:rPr>
              <w:t>4</w:t>
            </w:r>
            <w:r w:rsidR="006F473C">
              <w:rPr>
                <w:webHidden/>
              </w:rPr>
              <w:fldChar w:fldCharType="end"/>
            </w:r>
          </w:hyperlink>
        </w:p>
        <w:p w:rsidR="006F473C" w:rsidRDefault="009D7519">
          <w:pPr>
            <w:pStyle w:val="TOC1"/>
            <w:tabs>
              <w:tab w:val="left" w:pos="660"/>
            </w:tabs>
            <w:rPr>
              <w:rFonts w:asciiTheme="minorHAnsi" w:eastAsiaTheme="minorEastAsia" w:hAnsiTheme="minorHAnsi" w:cstheme="minorBidi"/>
              <w:sz w:val="22"/>
              <w:lang w:val="sv-SE" w:eastAsia="sv-SE"/>
            </w:rPr>
          </w:pPr>
          <w:hyperlink w:anchor="_Toc514332314" w:history="1">
            <w:r w:rsidR="006F473C" w:rsidRPr="00FD2948">
              <w:rPr>
                <w:rStyle w:val="Hyperlink"/>
              </w:rPr>
              <w:t>5</w:t>
            </w:r>
            <w:r w:rsidR="006F473C">
              <w:rPr>
                <w:rFonts w:asciiTheme="minorHAnsi" w:eastAsiaTheme="minorEastAsia" w:hAnsiTheme="minorHAnsi" w:cstheme="minorBidi"/>
                <w:sz w:val="22"/>
                <w:lang w:val="sv-SE" w:eastAsia="sv-SE"/>
              </w:rPr>
              <w:tab/>
            </w:r>
            <w:r w:rsidR="006F473C" w:rsidRPr="00FD2948">
              <w:rPr>
                <w:rStyle w:val="Hyperlink"/>
              </w:rPr>
              <w:t>Slutsatser</w:t>
            </w:r>
            <w:r w:rsidR="006F473C">
              <w:rPr>
                <w:webHidden/>
              </w:rPr>
              <w:tab/>
            </w:r>
            <w:r w:rsidR="006F473C">
              <w:rPr>
                <w:webHidden/>
              </w:rPr>
              <w:fldChar w:fldCharType="begin"/>
            </w:r>
            <w:r w:rsidR="006F473C">
              <w:rPr>
                <w:webHidden/>
              </w:rPr>
              <w:instrText xml:space="preserve"> PAGEREF _Toc514332314 \h </w:instrText>
            </w:r>
            <w:r w:rsidR="006F473C">
              <w:rPr>
                <w:webHidden/>
              </w:rPr>
            </w:r>
            <w:r w:rsidR="006F473C">
              <w:rPr>
                <w:webHidden/>
              </w:rPr>
              <w:fldChar w:fldCharType="separate"/>
            </w:r>
            <w:r w:rsidR="006F473C">
              <w:rPr>
                <w:webHidden/>
              </w:rPr>
              <w:t>5</w:t>
            </w:r>
            <w:r w:rsidR="006F473C">
              <w:rPr>
                <w:webHidden/>
              </w:rPr>
              <w:fldChar w:fldCharType="end"/>
            </w:r>
          </w:hyperlink>
        </w:p>
        <w:p w:rsidR="006F473C" w:rsidRDefault="009D7519">
          <w:pPr>
            <w:pStyle w:val="TOC1"/>
            <w:rPr>
              <w:rFonts w:asciiTheme="minorHAnsi" w:eastAsiaTheme="minorEastAsia" w:hAnsiTheme="minorHAnsi" w:cstheme="minorBidi"/>
              <w:sz w:val="22"/>
              <w:lang w:val="sv-SE" w:eastAsia="sv-SE"/>
            </w:rPr>
          </w:pPr>
          <w:hyperlink w:anchor="_Toc514332315" w:history="1">
            <w:r w:rsidR="006F473C" w:rsidRPr="00FD2948">
              <w:rPr>
                <w:rStyle w:val="Hyperlink"/>
              </w:rPr>
              <w:t>Referenser</w:t>
            </w:r>
            <w:r w:rsidR="006F473C">
              <w:rPr>
                <w:webHidden/>
              </w:rPr>
              <w:tab/>
            </w:r>
            <w:r w:rsidR="006F473C">
              <w:rPr>
                <w:webHidden/>
              </w:rPr>
              <w:fldChar w:fldCharType="begin"/>
            </w:r>
            <w:r w:rsidR="006F473C">
              <w:rPr>
                <w:webHidden/>
              </w:rPr>
              <w:instrText xml:space="preserve"> PAGEREF _Toc514332315 \h </w:instrText>
            </w:r>
            <w:r w:rsidR="006F473C">
              <w:rPr>
                <w:webHidden/>
              </w:rPr>
            </w:r>
            <w:r w:rsidR="006F473C">
              <w:rPr>
                <w:webHidden/>
              </w:rPr>
              <w:fldChar w:fldCharType="separate"/>
            </w:r>
            <w:r w:rsidR="006F473C">
              <w:rPr>
                <w:webHidden/>
              </w:rPr>
              <w:t>6</w:t>
            </w:r>
            <w:r w:rsidR="006F473C">
              <w:rPr>
                <w:webHidden/>
              </w:rPr>
              <w:fldChar w:fldCharType="end"/>
            </w:r>
          </w:hyperlink>
        </w:p>
        <w:p w:rsidR="006F473C" w:rsidRDefault="009D7519">
          <w:pPr>
            <w:pStyle w:val="TOC1"/>
            <w:rPr>
              <w:rFonts w:asciiTheme="minorHAnsi" w:eastAsiaTheme="minorEastAsia" w:hAnsiTheme="minorHAnsi" w:cstheme="minorBidi"/>
              <w:sz w:val="22"/>
              <w:lang w:val="sv-SE" w:eastAsia="sv-SE"/>
            </w:rPr>
          </w:pPr>
          <w:hyperlink w:anchor="_Toc514332316" w:history="1">
            <w:r w:rsidR="006F473C" w:rsidRPr="00FD2948">
              <w:rPr>
                <w:rStyle w:val="Hyperlink"/>
              </w:rPr>
              <w:t>Bilaga A</w:t>
            </w:r>
            <w:r w:rsidR="006F473C">
              <w:rPr>
                <w:webHidden/>
              </w:rPr>
              <w:tab/>
            </w:r>
            <w:r w:rsidR="006F473C">
              <w:rPr>
                <w:webHidden/>
              </w:rPr>
              <w:fldChar w:fldCharType="begin"/>
            </w:r>
            <w:r w:rsidR="006F473C">
              <w:rPr>
                <w:webHidden/>
              </w:rPr>
              <w:instrText xml:space="preserve"> PAGEREF _Toc514332316 \h </w:instrText>
            </w:r>
            <w:r w:rsidR="006F473C">
              <w:rPr>
                <w:webHidden/>
              </w:rPr>
            </w:r>
            <w:r w:rsidR="006F473C">
              <w:rPr>
                <w:webHidden/>
              </w:rPr>
              <w:fldChar w:fldCharType="separate"/>
            </w:r>
            <w:r w:rsidR="006F473C">
              <w:rPr>
                <w:webHidden/>
              </w:rPr>
              <w:t>1</w:t>
            </w:r>
            <w:r w:rsidR="006F473C">
              <w:rPr>
                <w:webHidden/>
              </w:rPr>
              <w:fldChar w:fldCharType="end"/>
            </w:r>
          </w:hyperlink>
        </w:p>
        <w:p w:rsidR="006F473C" w:rsidRDefault="009D7519">
          <w:pPr>
            <w:pStyle w:val="TOC1"/>
            <w:rPr>
              <w:rFonts w:asciiTheme="minorHAnsi" w:eastAsiaTheme="minorEastAsia" w:hAnsiTheme="minorHAnsi" w:cstheme="minorBidi"/>
              <w:sz w:val="22"/>
              <w:lang w:val="sv-SE" w:eastAsia="sv-SE"/>
            </w:rPr>
          </w:pPr>
          <w:hyperlink w:anchor="_Toc514332317" w:history="1">
            <w:r w:rsidR="006F473C" w:rsidRPr="00FD2948">
              <w:rPr>
                <w:rStyle w:val="Hyperlink"/>
              </w:rPr>
              <w:t>Bilaga B</w:t>
            </w:r>
            <w:r w:rsidR="006F473C">
              <w:rPr>
                <w:webHidden/>
              </w:rPr>
              <w:tab/>
            </w:r>
            <w:r w:rsidR="006F473C">
              <w:rPr>
                <w:webHidden/>
              </w:rPr>
              <w:fldChar w:fldCharType="begin"/>
            </w:r>
            <w:r w:rsidR="006F473C">
              <w:rPr>
                <w:webHidden/>
              </w:rPr>
              <w:instrText xml:space="preserve"> PAGEREF _Toc514332317 \h </w:instrText>
            </w:r>
            <w:r w:rsidR="006F473C">
              <w:rPr>
                <w:webHidden/>
              </w:rPr>
            </w:r>
            <w:r w:rsidR="006F473C">
              <w:rPr>
                <w:webHidden/>
              </w:rPr>
              <w:fldChar w:fldCharType="separate"/>
            </w:r>
            <w:r w:rsidR="006F473C">
              <w:rPr>
                <w:webHidden/>
              </w:rPr>
              <w:t>1</w:t>
            </w:r>
            <w:r w:rsidR="006F473C">
              <w:rPr>
                <w:webHidden/>
              </w:rPr>
              <w:fldChar w:fldCharType="end"/>
            </w:r>
          </w:hyperlink>
        </w:p>
        <w:p w:rsidR="006F473C" w:rsidRDefault="009D7519">
          <w:pPr>
            <w:pStyle w:val="TOC1"/>
            <w:rPr>
              <w:rFonts w:asciiTheme="minorHAnsi" w:eastAsiaTheme="minorEastAsia" w:hAnsiTheme="minorHAnsi" w:cstheme="minorBidi"/>
              <w:sz w:val="22"/>
              <w:lang w:val="sv-SE" w:eastAsia="sv-SE"/>
            </w:rPr>
          </w:pPr>
          <w:hyperlink w:anchor="_Toc514332318" w:history="1">
            <w:r w:rsidR="006F473C" w:rsidRPr="00FD2948">
              <w:rPr>
                <w:rStyle w:val="Hyperlink"/>
              </w:rPr>
              <w:t>Bilaga C</w:t>
            </w:r>
            <w:r w:rsidR="006F473C">
              <w:rPr>
                <w:webHidden/>
              </w:rPr>
              <w:tab/>
            </w:r>
            <w:r w:rsidR="006F473C">
              <w:rPr>
                <w:webHidden/>
              </w:rPr>
              <w:fldChar w:fldCharType="begin"/>
            </w:r>
            <w:r w:rsidR="006F473C">
              <w:rPr>
                <w:webHidden/>
              </w:rPr>
              <w:instrText xml:space="preserve"> PAGEREF _Toc514332318 \h </w:instrText>
            </w:r>
            <w:r w:rsidR="006F473C">
              <w:rPr>
                <w:webHidden/>
              </w:rPr>
            </w:r>
            <w:r w:rsidR="006F473C">
              <w:rPr>
                <w:webHidden/>
              </w:rPr>
              <w:fldChar w:fldCharType="separate"/>
            </w:r>
            <w:r w:rsidR="006F473C">
              <w:rPr>
                <w:webHidden/>
              </w:rPr>
              <w:t>1</w:t>
            </w:r>
            <w:r w:rsidR="006F473C">
              <w:rPr>
                <w:webHidden/>
              </w:rPr>
              <w:fldChar w:fldCharType="end"/>
            </w:r>
          </w:hyperlink>
        </w:p>
        <w:p w:rsidR="00487B0C" w:rsidRPr="00ED23A3" w:rsidRDefault="00487B0C" w:rsidP="00ED23A3">
          <w:pPr>
            <w:pStyle w:val="TOC1"/>
          </w:pPr>
          <w:r w:rsidRPr="00ED23A3">
            <w:fldChar w:fldCharType="end"/>
          </w:r>
        </w:p>
      </w:sdtContent>
    </w:sdt>
    <w:p w:rsidR="002B6DB1" w:rsidRPr="002B6DB1" w:rsidRDefault="002B6DB1" w:rsidP="002956D2">
      <w:pPr>
        <w:tabs>
          <w:tab w:val="left" w:pos="1134"/>
          <w:tab w:val="left" w:pos="2552"/>
          <w:tab w:val="left" w:pos="4253"/>
          <w:tab w:val="left" w:pos="5954"/>
          <w:tab w:val="left" w:pos="7655"/>
          <w:tab w:val="right" w:pos="8930"/>
        </w:tabs>
        <w:rPr>
          <w:lang w:val="sv-SE"/>
        </w:rPr>
      </w:pPr>
    </w:p>
    <w:p w:rsidR="00144F00" w:rsidRPr="002B6DB1" w:rsidRDefault="00144F00" w:rsidP="002956D2">
      <w:pPr>
        <w:tabs>
          <w:tab w:val="left" w:pos="1134"/>
          <w:tab w:val="left" w:pos="2552"/>
          <w:tab w:val="left" w:pos="4253"/>
          <w:tab w:val="left" w:pos="5954"/>
          <w:tab w:val="left" w:pos="7655"/>
          <w:tab w:val="right" w:pos="8930"/>
        </w:tabs>
        <w:rPr>
          <w:lang w:val="sv-SE"/>
        </w:rPr>
      </w:pPr>
    </w:p>
    <w:p w:rsidR="00F714AE" w:rsidRPr="002B6DB1" w:rsidRDefault="00F714AE" w:rsidP="002956D2">
      <w:pPr>
        <w:tabs>
          <w:tab w:val="left" w:pos="1134"/>
          <w:tab w:val="left" w:pos="2552"/>
          <w:tab w:val="left" w:pos="4253"/>
          <w:tab w:val="left" w:pos="5954"/>
          <w:tab w:val="left" w:pos="7655"/>
          <w:tab w:val="right" w:pos="8930"/>
        </w:tabs>
        <w:rPr>
          <w:lang w:val="sv-SE"/>
        </w:rPr>
        <w:sectPr w:rsidR="00F714AE" w:rsidRPr="002B6DB1" w:rsidSect="00BB4145">
          <w:type w:val="oddPage"/>
          <w:pgSz w:w="11906" w:h="16838" w:code="9"/>
          <w:pgMar w:top="1134" w:right="1985" w:bottom="1701" w:left="1985" w:header="709" w:footer="709" w:gutter="0"/>
          <w:pgNumType w:fmt="lowerRoman"/>
          <w:cols w:space="708"/>
          <w:docGrid w:linePitch="360"/>
        </w:sectPr>
      </w:pPr>
    </w:p>
    <w:p w:rsidR="00D07F66" w:rsidRPr="00E956F9" w:rsidRDefault="00D07F66" w:rsidP="001643CD">
      <w:pPr>
        <w:pStyle w:val="HiGRubrik1"/>
      </w:pPr>
      <w:bookmarkStart w:id="1" w:name="_Toc471856520"/>
      <w:bookmarkStart w:id="2" w:name="_Toc514332310"/>
      <w:r w:rsidRPr="00E956F9">
        <w:lastRenderedPageBreak/>
        <w:t>Introdu</w:t>
      </w:r>
      <w:r w:rsidR="005B3B6A" w:rsidRPr="00E956F9">
        <w:t>k</w:t>
      </w:r>
      <w:r w:rsidRPr="00E956F9">
        <w:t>tion</w:t>
      </w:r>
      <w:bookmarkEnd w:id="1"/>
      <w:bookmarkEnd w:id="2"/>
    </w:p>
    <w:p w:rsidR="00E46D85" w:rsidRDefault="0019663A" w:rsidP="000C1699">
      <w:pPr>
        <w:pStyle w:val="HiGBrdtext"/>
      </w:pPr>
      <w:r>
        <w:rPr>
          <w:noProof/>
        </w:rPr>
        <mc:AlternateContent>
          <mc:Choice Requires="wps">
            <w:drawing>
              <wp:inline distT="0" distB="0" distL="0" distR="0" wp14:anchorId="7F82FCD5" wp14:editId="5F2A7508">
                <wp:extent cx="5039360" cy="8108950"/>
                <wp:effectExtent l="0" t="0" r="27940" b="25400"/>
                <wp:docPr id="16" name="Textruta 16"/>
                <wp:cNvGraphicFramePr/>
                <a:graphic xmlns:a="http://schemas.openxmlformats.org/drawingml/2006/main">
                  <a:graphicData uri="http://schemas.microsoft.com/office/word/2010/wordprocessingShape">
                    <wps:wsp>
                      <wps:cNvSpPr txBox="1"/>
                      <wps:spPr>
                        <a:xfrm>
                          <a:off x="0" y="0"/>
                          <a:ext cx="5039360" cy="810895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19663A">
                            <w:pPr>
                              <w:pStyle w:val="HiGBrdtext"/>
                            </w:pPr>
                            <w:r w:rsidRPr="00557A6D">
                              <w:rPr>
                                <w:i/>
                              </w:rPr>
                              <w:t xml:space="preserve">Detta kapitel ska ge läsaren en introduktion till arbetet innefattande </w:t>
                            </w:r>
                            <w:r>
                              <w:rPr>
                                <w:i/>
                              </w:rPr>
                              <w:t>t</w:t>
                            </w:r>
                            <w:r w:rsidRPr="00557A6D">
                              <w:rPr>
                                <w:i/>
                              </w:rPr>
                              <w:t>il</w:t>
                            </w:r>
                            <w:r>
                              <w:rPr>
                                <w:i/>
                              </w:rPr>
                              <w:t xml:space="preserve">l </w:t>
                            </w:r>
                            <w:r w:rsidRPr="00557A6D">
                              <w:rPr>
                                <w:i/>
                              </w:rPr>
                              <w:t>ex</w:t>
                            </w:r>
                            <w:r>
                              <w:rPr>
                                <w:i/>
                              </w:rPr>
                              <w:t>empel</w:t>
                            </w:r>
                            <w:r w:rsidRPr="00557A6D">
                              <w:rPr>
                                <w:i/>
                              </w:rPr>
                              <w:t xml:space="preserve"> bak</w:t>
                            </w:r>
                            <w:r>
                              <w:rPr>
                                <w:i/>
                              </w:rPr>
                              <w:t>grund och mål.</w:t>
                            </w:r>
                            <w:r w:rsidRPr="0019663A">
                              <w:t xml:space="preserve"> </w:t>
                            </w:r>
                          </w:p>
                          <w:p w:rsidR="00D914CD" w:rsidRDefault="00A579B8" w:rsidP="0019663A">
                            <w:pPr>
                              <w:pStyle w:val="HiGBrdtext"/>
                            </w:pPr>
                            <w:r>
                              <w:t>Innehållet</w:t>
                            </w:r>
                            <w:r w:rsidR="00D914CD">
                              <w:t xml:space="preserve"> under Intr</w:t>
                            </w:r>
                            <w:r w:rsidR="00A24D5C">
                              <w:t>o</w:t>
                            </w:r>
                            <w:r w:rsidR="00D914CD">
                              <w:t>duktion</w:t>
                            </w:r>
                            <w:r>
                              <w:t xml:space="preserve"> varierar beroende på om det är en lab</w:t>
                            </w:r>
                            <w:r w:rsidR="00A24D5C">
                              <w:t>b</w:t>
                            </w:r>
                            <w:r>
                              <w:t xml:space="preserve">/projekt/PM </w:t>
                            </w:r>
                            <w:r w:rsidR="00A24D5C">
                              <w:t>-</w:t>
                            </w:r>
                            <w:r>
                              <w:t xml:space="preserve">rapport, det kan också variera beroende på typ av arbete. Är det mer av typen </w:t>
                            </w:r>
                            <w:r w:rsidR="00A24D5C">
                              <w:t>”</w:t>
                            </w:r>
                            <w:r>
                              <w:t>redogörelse för ett utförande</w:t>
                            </w:r>
                            <w:r w:rsidR="00A24D5C">
                              <w:t>”</w:t>
                            </w:r>
                            <w:r>
                              <w:t xml:space="preserve"> </w:t>
                            </w:r>
                            <w:r w:rsidR="00D914CD">
                              <w:t>(lab</w:t>
                            </w:r>
                            <w:r w:rsidR="00A24D5C">
                              <w:t>b</w:t>
                            </w:r>
                            <w:r w:rsidR="00D914CD">
                              <w:t xml:space="preserve">/projekt </w:t>
                            </w:r>
                            <w:r w:rsidR="00A24D5C">
                              <w:t>-</w:t>
                            </w:r>
                            <w:r w:rsidR="00D914CD">
                              <w:t>rapport) kan</w:t>
                            </w:r>
                            <w:r>
                              <w:t xml:space="preserve"> </w:t>
                            </w:r>
                            <w:r w:rsidR="00D914CD">
                              <w:t>bakgrund, frågeställningar och avgränsning oftast tonas ned</w:t>
                            </w:r>
                            <w:r w:rsidR="00A24D5C">
                              <w:t xml:space="preserve"> eller tas bort</w:t>
                            </w:r>
                            <w:r w:rsidR="00D914CD">
                              <w:t>. Vissa mindre arbeten kanske enbart har huvudrubriken Introduktion</w:t>
                            </w:r>
                            <w:r w:rsidR="00A24D5C">
                              <w:t xml:space="preserve"> medans större a</w:t>
                            </w:r>
                            <w:r w:rsidR="00A24D5C">
                              <w:t>r</w:t>
                            </w:r>
                            <w:r w:rsidR="00A24D5C">
                              <w:t>beten även kan ha ytterligare underrubriker och ytterligare undernivåer under dessa.</w:t>
                            </w:r>
                          </w:p>
                          <w:p w:rsidR="00A579B8" w:rsidRDefault="00A579B8" w:rsidP="0019663A">
                            <w:pPr>
                              <w:pStyle w:val="HiGBrdtext"/>
                            </w:pPr>
                            <w:r>
                              <w:t>Lämpliga underrubriker kan vara</w:t>
                            </w:r>
                            <w:r w:rsidR="00D914CD">
                              <w:t xml:space="preserve"> (anpassa det efter arbetet</w:t>
                            </w:r>
                            <w:r w:rsidR="000E552E">
                              <w:t>s</w:t>
                            </w:r>
                            <w:r w:rsidR="00D914CD">
                              <w:t xml:space="preserve"> art och </w:t>
                            </w:r>
                            <w:r w:rsidR="00A24D5C">
                              <w:t>storlek):</w:t>
                            </w:r>
                          </w:p>
                          <w:p w:rsidR="00A579B8" w:rsidRDefault="00A579B8" w:rsidP="00A579B8">
                            <w:pPr>
                              <w:pStyle w:val="HiGBrdtext"/>
                              <w:numPr>
                                <w:ilvl w:val="1"/>
                                <w:numId w:val="44"/>
                              </w:numPr>
                            </w:pPr>
                            <w:r w:rsidRPr="00A579B8">
                              <w:rPr>
                                <w:b/>
                              </w:rPr>
                              <w:t>Bakgrund</w:t>
                            </w:r>
                            <w:r>
                              <w:br/>
                              <w:t>De</w:t>
                            </w:r>
                            <w:r w:rsidR="000E552E">
                              <w:t>tta är en vanlig underrubrik med</w:t>
                            </w:r>
                            <w:r>
                              <w:t xml:space="preserve"> bakgrundsfakta om varför detta a</w:t>
                            </w:r>
                            <w:r>
                              <w:t>r</w:t>
                            </w:r>
                            <w:r>
                              <w:t>bete görs</w:t>
                            </w:r>
                            <w:r w:rsidR="000E552E">
                              <w:t xml:space="preserve">. </w:t>
                            </w:r>
                            <w:r>
                              <w:t xml:space="preserve">Kan </w:t>
                            </w:r>
                            <w:r w:rsidR="000E552E">
                              <w:t>ev. behöva</w:t>
                            </w:r>
                            <w:r>
                              <w:t xml:space="preserve"> ytterligare underrubriker.</w:t>
                            </w:r>
                          </w:p>
                          <w:p w:rsidR="00A579B8" w:rsidRDefault="00A579B8" w:rsidP="00A579B8">
                            <w:pPr>
                              <w:pStyle w:val="HiGBrdtext"/>
                              <w:numPr>
                                <w:ilvl w:val="1"/>
                                <w:numId w:val="44"/>
                              </w:numPr>
                            </w:pPr>
                            <w:r w:rsidRPr="00A579B8">
                              <w:rPr>
                                <w:b/>
                              </w:rPr>
                              <w:t>Syfte</w:t>
                            </w:r>
                            <w:r>
                              <w:br/>
                              <w:t>Syfte är också ganska så vanligt förekommande. Vad är meningen med detta arbete, vad syftar det till?</w:t>
                            </w:r>
                          </w:p>
                          <w:p w:rsidR="00A579B8" w:rsidRDefault="00A579B8" w:rsidP="00A579B8">
                            <w:pPr>
                              <w:pStyle w:val="HiGBrdtext"/>
                              <w:numPr>
                                <w:ilvl w:val="1"/>
                                <w:numId w:val="44"/>
                              </w:numPr>
                            </w:pPr>
                            <w:r w:rsidRPr="00A579B8">
                              <w:rPr>
                                <w:b/>
                              </w:rPr>
                              <w:t>Problemformulering</w:t>
                            </w:r>
                            <w:r>
                              <w:br/>
                              <w:t>Kan också heta Frågeställning. Här anger man själva kärnfrågan eller fr</w:t>
                            </w:r>
                            <w:r>
                              <w:t>å</w:t>
                            </w:r>
                            <w:r>
                              <w:t>gorna som arbetet skall försöka svara på. Det är mycket viktigt att dessa frågor tas upp under ”Resultat” och ”Diskussion”. Man kan även försöka sträva efter att beröra dem under ”Metod”. Frågorna är den röda tråden i hela arbetet.</w:t>
                            </w:r>
                          </w:p>
                          <w:p w:rsidR="00A579B8" w:rsidRDefault="00A579B8" w:rsidP="00A579B8">
                            <w:pPr>
                              <w:pStyle w:val="HiGBrdtext"/>
                              <w:numPr>
                                <w:ilvl w:val="1"/>
                                <w:numId w:val="44"/>
                              </w:numPr>
                            </w:pPr>
                            <w:r w:rsidRPr="00D914CD">
                              <w:rPr>
                                <w:b/>
                              </w:rPr>
                              <w:t>Avgränsning</w:t>
                            </w:r>
                            <w:r w:rsidR="00D914CD">
                              <w:br/>
                              <w:t>Arbeten och frågetecken har en tendens att svälla så det är mycket viktigt att man avgränsar sig till ett delområde som man hinner arbeta med på den mycket begränsade tid som står till förfogande.</w:t>
                            </w:r>
                          </w:p>
                          <w:p w:rsidR="000E552E" w:rsidRPr="008B5FF0" w:rsidRDefault="000E552E" w:rsidP="00A579B8">
                            <w:pPr>
                              <w:pStyle w:val="HiGBrdtext"/>
                              <w:numPr>
                                <w:ilvl w:val="1"/>
                                <w:numId w:val="44"/>
                              </w:numPr>
                            </w:pPr>
                            <w:r>
                              <w:rPr>
                                <w:b/>
                              </w:rPr>
                              <w:t xml:space="preserve">Teori </w:t>
                            </w:r>
                            <w:r w:rsidRPr="000E552E">
                              <w:t>eller</w:t>
                            </w:r>
                            <w:r>
                              <w:rPr>
                                <w:b/>
                              </w:rPr>
                              <w:t xml:space="preserve"> Litteraturgenomgång</w:t>
                            </w:r>
                            <w:r>
                              <w:rPr>
                                <w:b/>
                              </w:rPr>
                              <w:br/>
                            </w:r>
                            <w:r>
                              <w:t>Kan vara egen huvudrubrik om det är omfattande. Vid ex. PM som i h</w:t>
                            </w:r>
                            <w:r>
                              <w:t>u</w:t>
                            </w:r>
                            <w:r>
                              <w:t>vudsak handlar om genomsökt litteratur kan det lämpligen bli egen h</w:t>
                            </w:r>
                            <w:r>
                              <w:t>u</w:t>
                            </w:r>
                            <w:r>
                              <w:t xml:space="preserve">vudrubrik </w:t>
                            </w:r>
                            <w:r w:rsidRPr="000E552E">
                              <w:rPr>
                                <w:u w:val="single"/>
                              </w:rPr>
                              <w:t>efter</w:t>
                            </w:r>
                            <w:r>
                              <w:t xml:space="preserve"> Metod</w:t>
                            </w:r>
                            <w:r w:rsidR="006F473C">
                              <w:t xml:space="preserve"> då litteratursökningen är del av arbetssättet</w:t>
                            </w:r>
                            <w:r>
                              <w:t>.</w:t>
                            </w:r>
                            <w:r w:rsidR="006F473C">
                              <w:t xml:space="preserve"> Mycket fakta och referenser.</w:t>
                            </w:r>
                          </w:p>
                          <w:p w:rsidR="00515270" w:rsidRPr="008B5FF0" w:rsidRDefault="00515270" w:rsidP="0019663A">
                            <w:pPr>
                              <w:pStyle w:val="HiGBrdtext"/>
                              <w:rPr>
                                <w:b/>
                                <w:color w:val="FF0000"/>
                              </w:rPr>
                            </w:pPr>
                            <w:r w:rsidRPr="008B5FF0">
                              <w:rPr>
                                <w:b/>
                                <w:color w:val="FF0000"/>
                              </w:rPr>
                              <w:t>Ta b</w:t>
                            </w:r>
                            <w:r w:rsidR="00A24D5C">
                              <w:rPr>
                                <w:b/>
                                <w:color w:val="FF0000"/>
                              </w:rPr>
                              <w:t xml:space="preserve">ort denna textruta innan </w:t>
                            </w:r>
                            <w:r w:rsidRPr="008B5FF0">
                              <w:rPr>
                                <w:b/>
                                <w:color w:val="FF0000"/>
                              </w:rPr>
                              <w:t>arbetet skall publiceras.</w:t>
                            </w:r>
                          </w:p>
                          <w:p w:rsidR="00515270" w:rsidRPr="0019663A" w:rsidRDefault="00515270" w:rsidP="0019663A">
                            <w:pPr>
                              <w:tabs>
                                <w:tab w:val="left" w:pos="1134"/>
                                <w:tab w:val="left" w:pos="2552"/>
                                <w:tab w:val="left" w:pos="4253"/>
                                <w:tab w:val="left" w:pos="5954"/>
                                <w:tab w:val="left" w:pos="7655"/>
                                <w:tab w:val="right" w:pos="8930"/>
                              </w:tabs>
                              <w:rPr>
                                <w:i/>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82FCD5" id="Textruta 16" o:spid="_x0000_s1029" type="#_x0000_t202" style="width:396.8pt;height: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" fillcolor="#f9f9f9" strokeweight=".5pt">
                <v:textbox>
                  <w:txbxContent>
                    <w:p w:rsidR="00515270" w:rsidRDefault="00515270" w:rsidP="0019663A">
                      <w:pPr>
                        <w:pStyle w:val="HiGBrdtext"/>
                      </w:pPr>
                      <w:r w:rsidRPr="00557A6D">
                        <w:rPr>
                          <w:i/>
                        </w:rPr>
                        <w:t xml:space="preserve">Detta kapitel ska ge läsaren en introduktion till arbetet innefattande </w:t>
                      </w:r>
                      <w:r>
                        <w:rPr>
                          <w:i/>
                        </w:rPr>
                        <w:t>t</w:t>
                      </w:r>
                      <w:r w:rsidRPr="00557A6D">
                        <w:rPr>
                          <w:i/>
                        </w:rPr>
                        <w:t>il</w:t>
                      </w:r>
                      <w:r>
                        <w:rPr>
                          <w:i/>
                        </w:rPr>
                        <w:t xml:space="preserve">l </w:t>
                      </w:r>
                      <w:r w:rsidRPr="00557A6D">
                        <w:rPr>
                          <w:i/>
                        </w:rPr>
                        <w:t>ex</w:t>
                      </w:r>
                      <w:r>
                        <w:rPr>
                          <w:i/>
                        </w:rPr>
                        <w:t>empel</w:t>
                      </w:r>
                      <w:r w:rsidRPr="00557A6D">
                        <w:rPr>
                          <w:i/>
                        </w:rPr>
                        <w:t xml:space="preserve"> bak</w:t>
                      </w:r>
                      <w:r>
                        <w:rPr>
                          <w:i/>
                        </w:rPr>
                        <w:t>grund och mål.</w:t>
                      </w:r>
                      <w:r w:rsidRPr="0019663A">
                        <w:t xml:space="preserve"> </w:t>
                      </w:r>
                    </w:p>
                    <w:p w:rsidR="00D914CD" w:rsidRDefault="00A579B8" w:rsidP="0019663A">
                      <w:pPr>
                        <w:pStyle w:val="HiGBrdtext"/>
                      </w:pPr>
                      <w:r>
                        <w:t>Innehållet</w:t>
                      </w:r>
                      <w:r w:rsidR="00D914CD">
                        <w:t xml:space="preserve"> under Intr</w:t>
                      </w:r>
                      <w:r w:rsidR="00A24D5C">
                        <w:t>o</w:t>
                      </w:r>
                      <w:r w:rsidR="00D914CD">
                        <w:t>duktion</w:t>
                      </w:r>
                      <w:r>
                        <w:t xml:space="preserve"> varierar beroende på om det är en lab</w:t>
                      </w:r>
                      <w:r w:rsidR="00A24D5C">
                        <w:t>b</w:t>
                      </w:r>
                      <w:r>
                        <w:t xml:space="preserve">/projekt/PM </w:t>
                      </w:r>
                      <w:r w:rsidR="00A24D5C">
                        <w:t>-</w:t>
                      </w:r>
                      <w:r>
                        <w:t xml:space="preserve">rapport, det kan också variera beroende på typ av arbete. Är det mer av typen </w:t>
                      </w:r>
                      <w:r w:rsidR="00A24D5C">
                        <w:t>”</w:t>
                      </w:r>
                      <w:r>
                        <w:t>redogörelse för ett utförande</w:t>
                      </w:r>
                      <w:r w:rsidR="00A24D5C">
                        <w:t>”</w:t>
                      </w:r>
                      <w:r>
                        <w:t xml:space="preserve"> </w:t>
                      </w:r>
                      <w:r w:rsidR="00D914CD">
                        <w:t>(lab</w:t>
                      </w:r>
                      <w:r w:rsidR="00A24D5C">
                        <w:t>b</w:t>
                      </w:r>
                      <w:r w:rsidR="00D914CD">
                        <w:t xml:space="preserve">/projekt </w:t>
                      </w:r>
                      <w:r w:rsidR="00A24D5C">
                        <w:t>-</w:t>
                      </w:r>
                      <w:r w:rsidR="00D914CD">
                        <w:t>rapport) kan</w:t>
                      </w:r>
                      <w:r>
                        <w:t xml:space="preserve"> </w:t>
                      </w:r>
                      <w:r w:rsidR="00D914CD">
                        <w:t>bakgrund, frågeställningar och avgränsning oftast tonas ned</w:t>
                      </w:r>
                      <w:r w:rsidR="00A24D5C">
                        <w:t xml:space="preserve"> eller tas bort</w:t>
                      </w:r>
                      <w:r w:rsidR="00D914CD">
                        <w:t>. Vissa mindre arbeten kanske enbart har huvudrubriken Introduktion</w:t>
                      </w:r>
                      <w:r w:rsidR="00A24D5C">
                        <w:t xml:space="preserve"> medans större arbeten även kan ha ytterligare underrubriker och ytterligare undernivåer under dessa.</w:t>
                      </w:r>
                    </w:p>
                    <w:p w:rsidR="00A579B8" w:rsidRDefault="00A579B8" w:rsidP="0019663A">
                      <w:pPr>
                        <w:pStyle w:val="HiGBrdtext"/>
                      </w:pPr>
                      <w:r>
                        <w:t>Lämpliga underrubriker kan vara</w:t>
                      </w:r>
                      <w:r w:rsidR="00D914CD">
                        <w:t xml:space="preserve"> (anpassa det efter arbetet</w:t>
                      </w:r>
                      <w:r w:rsidR="000E552E">
                        <w:t>s</w:t>
                      </w:r>
                      <w:r w:rsidR="00D914CD">
                        <w:t xml:space="preserve"> art och </w:t>
                      </w:r>
                      <w:r w:rsidR="00A24D5C">
                        <w:t>storlek):</w:t>
                      </w:r>
                    </w:p>
                    <w:p w:rsidR="00A579B8" w:rsidRDefault="00A579B8" w:rsidP="00A579B8">
                      <w:pPr>
                        <w:pStyle w:val="HiGBrdtext"/>
                        <w:numPr>
                          <w:ilvl w:val="1"/>
                          <w:numId w:val="44"/>
                        </w:numPr>
                      </w:pPr>
                      <w:r w:rsidRPr="00A579B8">
                        <w:rPr>
                          <w:b/>
                        </w:rPr>
                        <w:t>Bakgrund</w:t>
                      </w:r>
                      <w:r>
                        <w:br/>
                      </w:r>
                      <w:r>
                        <w:t>De</w:t>
                      </w:r>
                      <w:r w:rsidR="000E552E">
                        <w:t>tta är en vanlig underrubrik med</w:t>
                      </w:r>
                      <w:r>
                        <w:t xml:space="preserve"> bakgrundsfakta om varför detta arbete görs</w:t>
                      </w:r>
                      <w:r w:rsidR="000E552E">
                        <w:t xml:space="preserve">. </w:t>
                      </w:r>
                      <w:r>
                        <w:t xml:space="preserve">Kan </w:t>
                      </w:r>
                      <w:r w:rsidR="000E552E">
                        <w:t>ev. behöva</w:t>
                      </w:r>
                      <w:r>
                        <w:t xml:space="preserve"> ytterligare underrubriker.</w:t>
                      </w:r>
                    </w:p>
                    <w:p w:rsidR="00A579B8" w:rsidRDefault="00A579B8" w:rsidP="00A579B8">
                      <w:pPr>
                        <w:pStyle w:val="HiGBrdtext"/>
                        <w:numPr>
                          <w:ilvl w:val="1"/>
                          <w:numId w:val="44"/>
                        </w:numPr>
                      </w:pPr>
                      <w:r w:rsidRPr="00A579B8">
                        <w:rPr>
                          <w:b/>
                        </w:rPr>
                        <w:t>Syfte</w:t>
                      </w:r>
                      <w:r>
                        <w:br/>
                      </w:r>
                      <w:r>
                        <w:t>Syfte är också ganska så vanligt förekommande. Vad är meningen med detta arbete, vad syftar det till?</w:t>
                      </w:r>
                    </w:p>
                    <w:p w:rsidR="00A579B8" w:rsidRDefault="00A579B8" w:rsidP="00A579B8">
                      <w:pPr>
                        <w:pStyle w:val="HiGBrdtext"/>
                        <w:numPr>
                          <w:ilvl w:val="1"/>
                          <w:numId w:val="44"/>
                        </w:numPr>
                      </w:pPr>
                      <w:r w:rsidRPr="00A579B8">
                        <w:rPr>
                          <w:b/>
                        </w:rPr>
                        <w:t>Problemformulering</w:t>
                      </w:r>
                      <w:r>
                        <w:br/>
                      </w:r>
                      <w:r>
                        <w:t>Kan också heta Frågeställning. Här anger man själva kärnfrågan eller frågorna som arbetet skall försöka svara på. Det är mycket viktigt att dessa frågor tas upp under ”Resultat” och ”Diskussion”. Man kan även försöka sträva efter att beröra dem under ”Metod”. Frågorna är den röda tråden i hela arbetet.</w:t>
                      </w:r>
                    </w:p>
                    <w:p w:rsidR="00A579B8" w:rsidRDefault="00A579B8" w:rsidP="00A579B8">
                      <w:pPr>
                        <w:pStyle w:val="HiGBrdtext"/>
                        <w:numPr>
                          <w:ilvl w:val="1"/>
                          <w:numId w:val="44"/>
                        </w:numPr>
                      </w:pPr>
                      <w:r w:rsidRPr="00D914CD">
                        <w:rPr>
                          <w:b/>
                        </w:rPr>
                        <w:t>Avgränsning</w:t>
                      </w:r>
                      <w:r w:rsidR="00D914CD">
                        <w:br/>
                      </w:r>
                      <w:r w:rsidR="00D914CD">
                        <w:t>Arbeten och frågetecken har en tendens att svälla så det är mycket viktigt att man avgränsar sig till ett delområde som man hinner arbeta med på den mycket begränsade tid som står till förfogande.</w:t>
                      </w:r>
                    </w:p>
                    <w:p w:rsidR="000E552E" w:rsidRPr="008B5FF0" w:rsidRDefault="000E552E" w:rsidP="00A579B8">
                      <w:pPr>
                        <w:pStyle w:val="HiGBrdtext"/>
                        <w:numPr>
                          <w:ilvl w:val="1"/>
                          <w:numId w:val="44"/>
                        </w:numPr>
                      </w:pPr>
                      <w:r>
                        <w:rPr>
                          <w:b/>
                        </w:rPr>
                        <w:t xml:space="preserve">Teori </w:t>
                      </w:r>
                      <w:r w:rsidRPr="000E552E">
                        <w:t>eller</w:t>
                      </w:r>
                      <w:r>
                        <w:rPr>
                          <w:b/>
                        </w:rPr>
                        <w:t xml:space="preserve"> Litteraturgenomgång</w:t>
                      </w:r>
                      <w:r>
                        <w:rPr>
                          <w:b/>
                        </w:rPr>
                        <w:br/>
                      </w:r>
                      <w:r>
                        <w:t xml:space="preserve">Kan vara egen huvudrubrik om det är omfattande. Vid ex. PM som i huvudsak handlar om genomsökt litteratur kan det lämpligen bli egen huvudrubrik </w:t>
                      </w:r>
                      <w:r w:rsidRPr="000E552E">
                        <w:rPr>
                          <w:u w:val="single"/>
                        </w:rPr>
                        <w:t>efter</w:t>
                      </w:r>
                      <w:r>
                        <w:t xml:space="preserve"> Metod</w:t>
                      </w:r>
                      <w:r w:rsidR="006F473C">
                        <w:t xml:space="preserve"> då litteratursökningen är del av arbetssättet</w:t>
                      </w:r>
                      <w:r>
                        <w:t>.</w:t>
                      </w:r>
                      <w:r w:rsidR="006F473C">
                        <w:t xml:space="preserve"> Mycket fakta och referenser.</w:t>
                      </w:r>
                    </w:p>
                    <w:p w:rsidR="00515270" w:rsidRPr="008B5FF0" w:rsidRDefault="00515270" w:rsidP="0019663A">
                      <w:pPr>
                        <w:pStyle w:val="HiGBrdtext"/>
                        <w:rPr>
                          <w:b/>
                          <w:color w:val="FF0000"/>
                        </w:rPr>
                      </w:pPr>
                      <w:r w:rsidRPr="008B5FF0">
                        <w:rPr>
                          <w:b/>
                          <w:color w:val="FF0000"/>
                        </w:rPr>
                        <w:t>Ta b</w:t>
                      </w:r>
                      <w:r w:rsidR="00A24D5C">
                        <w:rPr>
                          <w:b/>
                          <w:color w:val="FF0000"/>
                        </w:rPr>
                        <w:t xml:space="preserve">ort denna textruta innan </w:t>
                      </w:r>
                      <w:r w:rsidRPr="008B5FF0">
                        <w:rPr>
                          <w:b/>
                          <w:color w:val="FF0000"/>
                        </w:rPr>
                        <w:t>arbetet skall publiceras.</w:t>
                      </w:r>
                    </w:p>
                    <w:p w:rsidR="00515270" w:rsidRPr="0019663A" w:rsidRDefault="00515270" w:rsidP="0019663A">
                      <w:pPr>
                        <w:tabs>
                          <w:tab w:val="left" w:pos="1134"/>
                          <w:tab w:val="left" w:pos="2552"/>
                          <w:tab w:val="left" w:pos="4253"/>
                          <w:tab w:val="left" w:pos="5954"/>
                          <w:tab w:val="left" w:pos="7655"/>
                          <w:tab w:val="right" w:pos="8930"/>
                        </w:tabs>
                        <w:rPr>
                          <w:i/>
                          <w:lang w:val="sv-SE"/>
                        </w:rPr>
                      </w:pPr>
                    </w:p>
                  </w:txbxContent>
                </v:textbox>
                <w10:anchorlock/>
              </v:shape>
            </w:pict>
          </mc:Fallback>
        </mc:AlternateContent>
      </w:r>
    </w:p>
    <w:p w:rsidR="004958DD" w:rsidRDefault="004958DD" w:rsidP="004958DD">
      <w:pPr>
        <w:pStyle w:val="HiGBrdtext"/>
      </w:pPr>
    </w:p>
    <w:p w:rsidR="004958DD" w:rsidRPr="004958DD" w:rsidRDefault="004958DD" w:rsidP="004958DD">
      <w:pPr>
        <w:pStyle w:val="HiGBrdtext"/>
        <w:sectPr w:rsidR="004958DD" w:rsidRPr="004958DD" w:rsidSect="0019663A">
          <w:type w:val="oddPage"/>
          <w:pgSz w:w="11906" w:h="16838" w:code="9"/>
          <w:pgMar w:top="1134" w:right="1985" w:bottom="1701" w:left="1985" w:header="720" w:footer="567" w:gutter="0"/>
          <w:pgNumType w:start="1"/>
          <w:cols w:space="720"/>
          <w:docGrid w:linePitch="299"/>
        </w:sectPr>
      </w:pPr>
    </w:p>
    <w:p w:rsidR="00D07F66" w:rsidRPr="009A0C44" w:rsidRDefault="00A24D5C" w:rsidP="001643CD">
      <w:pPr>
        <w:pStyle w:val="HiGRubrik1"/>
      </w:pPr>
      <w:bookmarkStart w:id="3" w:name="_Toc514332311"/>
      <w:r>
        <w:lastRenderedPageBreak/>
        <w:t>Metod</w:t>
      </w:r>
      <w:bookmarkEnd w:id="3"/>
    </w:p>
    <w:p w:rsidR="00D07F66" w:rsidRDefault="0019663A" w:rsidP="001A5DB5">
      <w:pPr>
        <w:pStyle w:val="HiGBrdtext"/>
      </w:pPr>
      <w:r>
        <w:rPr>
          <w:noProof/>
        </w:rPr>
        <mc:AlternateContent>
          <mc:Choice Requires="wps">
            <w:drawing>
              <wp:inline distT="0" distB="0" distL="0" distR="0" wp14:anchorId="7AD8A545" wp14:editId="64494173">
                <wp:extent cx="5039360" cy="5346700"/>
                <wp:effectExtent l="0" t="0" r="27940" b="25400"/>
                <wp:docPr id="15" name="Textruta 15"/>
                <wp:cNvGraphicFramePr/>
                <a:graphic xmlns:a="http://schemas.openxmlformats.org/drawingml/2006/main">
                  <a:graphicData uri="http://schemas.microsoft.com/office/word/2010/wordprocessingShape">
                    <wps:wsp>
                      <wps:cNvSpPr txBox="1"/>
                      <wps:spPr>
                        <a:xfrm>
                          <a:off x="0" y="0"/>
                          <a:ext cx="5039360" cy="53467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19663A">
                            <w:pPr>
                              <w:pStyle w:val="HiGBrdtext"/>
                            </w:pPr>
                            <w:r w:rsidRPr="006070CA">
                              <w:rPr>
                                <w:i/>
                              </w:rPr>
                              <w:t>Här prese</w:t>
                            </w:r>
                            <w:r w:rsidR="002E491D">
                              <w:rPr>
                                <w:i/>
                              </w:rPr>
                              <w:t>nteras hur arbetet har utförts. Vilka vetenskapliga/beprövade arbet</w:t>
                            </w:r>
                            <w:r w:rsidR="002E491D">
                              <w:rPr>
                                <w:i/>
                              </w:rPr>
                              <w:t>s</w:t>
                            </w:r>
                            <w:r w:rsidR="002E491D">
                              <w:rPr>
                                <w:i/>
                              </w:rPr>
                              <w:t>sätt/angreppssätt har används och hur gjorde man själva arbetet.</w:t>
                            </w:r>
                            <w:r w:rsidRPr="0019663A">
                              <w:t xml:space="preserve"> </w:t>
                            </w:r>
                          </w:p>
                          <w:p w:rsidR="002E491D" w:rsidRDefault="002E491D" w:rsidP="0019663A">
                            <w:pPr>
                              <w:pStyle w:val="HiGBrdtext"/>
                            </w:pPr>
                            <w:r>
                              <w:t>Metodavsnittet varierar lite beroende på typ av arbete. Är det ett undersökande arbete blir arbetssättet (metodbeskrivning) viktigare medans om det är ett arbete där mycket har utvecklats (jobbats med) så blir genomförandet också viktigt. Vid labb/projekt –rapporter (redovisande text</w:t>
                            </w:r>
                            <w:r w:rsidR="00CC75C2">
                              <w:t xml:space="preserve"> av ett jobb</w:t>
                            </w:r>
                            <w:r>
                              <w:t>) kan man ofta  ange h</w:t>
                            </w:r>
                            <w:r>
                              <w:t>u</w:t>
                            </w:r>
                            <w:r>
                              <w:t>vudrubriken till Metod och genomförande</w:t>
                            </w:r>
                          </w:p>
                          <w:p w:rsidR="002E491D" w:rsidRDefault="002E491D" w:rsidP="0019663A">
                            <w:pPr>
                              <w:pStyle w:val="HiGBrdtext"/>
                            </w:pPr>
                            <w:r>
                              <w:t xml:space="preserve">Lämpliga eventuella underrubriker </w:t>
                            </w:r>
                            <w:r w:rsidR="006F473C">
                              <w:t xml:space="preserve">vid större arbeten </w:t>
                            </w:r>
                            <w:r>
                              <w:t>är:</w:t>
                            </w:r>
                          </w:p>
                          <w:p w:rsidR="002E491D" w:rsidRDefault="002E491D" w:rsidP="002E491D">
                            <w:pPr>
                              <w:pStyle w:val="HiGBrdtext"/>
                              <w:numPr>
                                <w:ilvl w:val="1"/>
                                <w:numId w:val="46"/>
                              </w:numPr>
                            </w:pPr>
                            <w:r w:rsidRPr="002E491D">
                              <w:rPr>
                                <w:b/>
                              </w:rPr>
                              <w:t>Metodbeskrivning</w:t>
                            </w:r>
                            <w:r>
                              <w:br/>
                              <w:t>Beskriv hur ni har gått till väga. Det skall synas att ni har haft en metodisk tanke med hela genomförandet.</w:t>
                            </w:r>
                            <w:r w:rsidR="00713FAA">
                              <w:t xml:space="preserve"> Finns flera frågeställningar (under Inle</w:t>
                            </w:r>
                            <w:r w:rsidR="00713FAA">
                              <w:t>d</w:t>
                            </w:r>
                            <w:r w:rsidR="00713FAA">
                              <w:t>ning) eller olika huvudspår i arbetet som har markant olika metoder kan men ev. ha underrubriker för dessa.</w:t>
                            </w:r>
                            <w:r w:rsidR="00713FAA">
                              <w:br/>
                              <w:t>Här finns</w:t>
                            </w:r>
                            <w:r w:rsidR="009243F7">
                              <w:t xml:space="preserve"> utmärkta möjligheter att referera</w:t>
                            </w:r>
                            <w:r w:rsidR="00713FAA">
                              <w:t xml:space="preserve"> till </w:t>
                            </w:r>
                            <w:r w:rsidR="009243F7">
                              <w:t>vetenskapligt eller branschmässigt beprövade arbetssätt/metoder. Endera direkt eller till r</w:t>
                            </w:r>
                            <w:r w:rsidR="009243F7">
                              <w:t>e</w:t>
                            </w:r>
                            <w:r w:rsidR="009243F7">
                              <w:t>dan tidigare nämnda sätt under Inledning.</w:t>
                            </w:r>
                          </w:p>
                          <w:p w:rsidR="002E491D" w:rsidRPr="008B5FF0" w:rsidRDefault="002E491D" w:rsidP="002E491D">
                            <w:pPr>
                              <w:pStyle w:val="HiGBrdtext"/>
                              <w:numPr>
                                <w:ilvl w:val="1"/>
                                <w:numId w:val="46"/>
                              </w:numPr>
                            </w:pPr>
                            <w:r w:rsidRPr="002E491D">
                              <w:rPr>
                                <w:b/>
                              </w:rPr>
                              <w:t>Genomförande</w:t>
                            </w:r>
                            <w:r>
                              <w:br/>
                              <w:t>Om det är ett arbetsintensivt arbete, dvs mycket tid ligger i själva utvec</w:t>
                            </w:r>
                            <w:r>
                              <w:t>k</w:t>
                            </w:r>
                            <w:r>
                              <w:t>landet av ett system eller likande, så kan det passa med denna underr</w:t>
                            </w:r>
                            <w:r>
                              <w:t>u</w:t>
                            </w:r>
                            <w:r>
                              <w:t>brik.</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6070CA" w:rsidRDefault="00515270" w:rsidP="0019663A">
                            <w:pPr>
                              <w:pStyle w:val="HiGBrdtext"/>
                              <w:rPr>
                                <w:i/>
                              </w:rPr>
                            </w:pPr>
                          </w:p>
                          <w:p w:rsidR="00515270" w:rsidRPr="008B5FF0" w:rsidRDefault="00515270" w:rsidP="0019663A">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7AD8A545" id="Textruta 15" o:spid="_x0000_s1030" type="#_x0000_t202" style="width:396.8pt;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" fillcolor="#f9f9f9" strokeweight=".5pt">
                <v:textbox>
                  <w:txbxContent>
                    <w:p w:rsidR="00515270" w:rsidRDefault="00515270" w:rsidP="0019663A">
                      <w:pPr>
                        <w:pStyle w:val="HiGBrdtext"/>
                      </w:pPr>
                      <w:r w:rsidRPr="006070CA">
                        <w:rPr>
                          <w:i/>
                        </w:rPr>
                        <w:t>Här prese</w:t>
                      </w:r>
                      <w:r w:rsidR="002E491D">
                        <w:rPr>
                          <w:i/>
                        </w:rPr>
                        <w:t>nteras hur arbetet har utförts. Vilka vetenskapliga/beprövade arbetssätt/angreppssätt har används och hur gjorde man själva arbetet.</w:t>
                      </w:r>
                      <w:r w:rsidRPr="0019663A">
                        <w:t xml:space="preserve"> </w:t>
                      </w:r>
                    </w:p>
                    <w:p w:rsidR="002E491D" w:rsidRDefault="002E491D" w:rsidP="0019663A">
                      <w:pPr>
                        <w:pStyle w:val="HiGBrdtext"/>
                      </w:pPr>
                      <w:r>
                        <w:t>Metodavsnittet varierar lite beroende på typ av arbete. Är det ett undersökande arbete blir arbetssättet (metodbeskrivning) viktigare medans om det är ett arbete där mycket har utvecklats (jobbats med) så blir genomförandet också viktigt. Vid labb/projekt –rapporter (redovisande text</w:t>
                      </w:r>
                      <w:r w:rsidR="00CC75C2">
                        <w:t xml:space="preserve"> av ett jobb</w:t>
                      </w:r>
                      <w:r>
                        <w:t>) kan man ofta  ange huvudrubriken till Metod och genomförande</w:t>
                      </w:r>
                    </w:p>
                    <w:p w:rsidR="002E491D" w:rsidRDefault="002E491D" w:rsidP="0019663A">
                      <w:pPr>
                        <w:pStyle w:val="HiGBrdtext"/>
                      </w:pPr>
                      <w:r>
                        <w:t xml:space="preserve">Lämpliga eventuella underrubriker </w:t>
                      </w:r>
                      <w:r w:rsidR="006F473C">
                        <w:t xml:space="preserve">vid större arbeten </w:t>
                      </w:r>
                      <w:r>
                        <w:t>är:</w:t>
                      </w:r>
                    </w:p>
                    <w:p w:rsidR="002E491D" w:rsidRDefault="002E491D" w:rsidP="002E491D">
                      <w:pPr>
                        <w:pStyle w:val="HiGBrdtext"/>
                        <w:numPr>
                          <w:ilvl w:val="1"/>
                          <w:numId w:val="46"/>
                        </w:numPr>
                      </w:pPr>
                      <w:r w:rsidRPr="002E491D">
                        <w:rPr>
                          <w:b/>
                        </w:rPr>
                        <w:t>Metodbeskrivning</w:t>
                      </w:r>
                      <w:r>
                        <w:br/>
                      </w:r>
                      <w:r>
                        <w:t>Beskriv hur ni har gått till väga. Det skall synas att ni har haft en metodisk tanke med hela genomförandet.</w:t>
                      </w:r>
                      <w:r w:rsidR="00713FAA">
                        <w:t xml:space="preserve"> Finns flera frågeställningar (under Inledning) eller olika huvudspår i arbetet som har markant olika metoder kan men ev. ha underrubriker för dessa.</w:t>
                      </w:r>
                      <w:r w:rsidR="00713FAA">
                        <w:br/>
                        <w:t>Här finns</w:t>
                      </w:r>
                      <w:r w:rsidR="009243F7">
                        <w:t xml:space="preserve"> utmärkta möjligheter att referera</w:t>
                      </w:r>
                      <w:r w:rsidR="00713FAA">
                        <w:t xml:space="preserve"> till </w:t>
                      </w:r>
                      <w:r w:rsidR="009243F7">
                        <w:t>vetenskapligt eller branschmässigt beprövade arbetssätt/metoder. Endera direkt eller till redan tidigare nämnda sätt under Inledning.</w:t>
                      </w:r>
                    </w:p>
                    <w:p w:rsidR="002E491D" w:rsidRPr="008B5FF0" w:rsidRDefault="002E491D" w:rsidP="002E491D">
                      <w:pPr>
                        <w:pStyle w:val="HiGBrdtext"/>
                        <w:numPr>
                          <w:ilvl w:val="1"/>
                          <w:numId w:val="46"/>
                        </w:numPr>
                      </w:pPr>
                      <w:r w:rsidRPr="002E491D">
                        <w:rPr>
                          <w:b/>
                        </w:rPr>
                        <w:t>Genomförande</w:t>
                      </w:r>
                      <w:r>
                        <w:br/>
                      </w:r>
                      <w:r>
                        <w:t>Om det är ett arbetsintensivt arbete, dvs mycket tid ligger i själva utvecklandet av ett system eller likande, så kan det passa med denna underrubrik.</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6070CA" w:rsidRDefault="00515270" w:rsidP="0019663A">
                      <w:pPr>
                        <w:pStyle w:val="HiGBrdtext"/>
                        <w:rPr>
                          <w:i/>
                        </w:rPr>
                      </w:pPr>
                    </w:p>
                    <w:p w:rsidR="00515270" w:rsidRPr="008B5FF0" w:rsidRDefault="00515270" w:rsidP="0019663A">
                      <w:pPr>
                        <w:rPr>
                          <w:lang w:val="sv-SE"/>
                        </w:rPr>
                      </w:pPr>
                    </w:p>
                  </w:txbxContent>
                </v:textbox>
                <w10:anchorlock/>
              </v:shape>
            </w:pict>
          </mc:Fallback>
        </mc:AlternateContent>
      </w:r>
    </w:p>
    <w:p w:rsidR="004958DD" w:rsidRDefault="004958DD" w:rsidP="001A5DB5">
      <w:pPr>
        <w:pStyle w:val="HiGBrdtext"/>
      </w:pPr>
    </w:p>
    <w:p w:rsidR="004958DD" w:rsidRPr="00204EB0" w:rsidRDefault="004958DD" w:rsidP="001A5DB5">
      <w:pPr>
        <w:pStyle w:val="HiGBrdtext"/>
      </w:pPr>
    </w:p>
    <w:p w:rsidR="00D07F66" w:rsidRPr="001643CD" w:rsidRDefault="002E491D" w:rsidP="001C12CF">
      <w:pPr>
        <w:pStyle w:val="HiGRubrik1"/>
      </w:pPr>
      <w:bookmarkStart w:id="4" w:name="_Toc471856522"/>
      <w:bookmarkStart w:id="5" w:name="_Toc514332312"/>
      <w:r>
        <w:lastRenderedPageBreak/>
        <w:t>R</w:t>
      </w:r>
      <w:r w:rsidR="00D07F66" w:rsidRPr="001643CD">
        <w:t>esult</w:t>
      </w:r>
      <w:bookmarkEnd w:id="4"/>
      <w:r w:rsidR="005B3B6A" w:rsidRPr="001643CD">
        <w:t>at</w:t>
      </w:r>
      <w:bookmarkEnd w:id="5"/>
    </w:p>
    <w:p w:rsidR="00D07F66" w:rsidRDefault="0019663A" w:rsidP="001A5DB5">
      <w:pPr>
        <w:pStyle w:val="HiGBrdtext"/>
        <w:rPr>
          <w:i/>
        </w:rPr>
      </w:pPr>
      <w:r>
        <w:rPr>
          <w:noProof/>
        </w:rPr>
        <mc:AlternateContent>
          <mc:Choice Requires="wps">
            <w:drawing>
              <wp:inline distT="0" distB="0" distL="0" distR="0" wp14:anchorId="6960BC81" wp14:editId="3F2C9800">
                <wp:extent cx="5039360" cy="2171700"/>
                <wp:effectExtent l="0" t="0" r="27940" b="19050"/>
                <wp:docPr id="14" name="Textruta 14"/>
                <wp:cNvGraphicFramePr/>
                <a:graphic xmlns:a="http://schemas.openxmlformats.org/drawingml/2006/main">
                  <a:graphicData uri="http://schemas.microsoft.com/office/word/2010/wordprocessingShape">
                    <wps:wsp>
                      <wps:cNvSpPr txBox="1"/>
                      <wps:spPr>
                        <a:xfrm>
                          <a:off x="0" y="0"/>
                          <a:ext cx="5039360" cy="217170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713FAA" w:rsidP="0019663A">
                            <w:pPr>
                              <w:pStyle w:val="HiGBrdtext"/>
                            </w:pPr>
                            <w:r>
                              <w:rPr>
                                <w:i/>
                              </w:rPr>
                              <w:t xml:space="preserve">Här presenteras vad </w:t>
                            </w:r>
                            <w:r w:rsidR="00515270" w:rsidRPr="0019663A">
                              <w:rPr>
                                <w:i/>
                              </w:rPr>
                              <w:t xml:space="preserve">resultatet blev. Resultatet presenteras på ett så objektivt och neutralt sätt som möjligt. </w:t>
                            </w:r>
                            <w:r w:rsidR="00515270">
                              <w:rPr>
                                <w:i/>
                              </w:rPr>
                              <w:t>Diskussioner och värderingar hör hemma i Avsnitt 4.</w:t>
                            </w:r>
                            <w:r w:rsidR="00515270" w:rsidRPr="0019663A">
                              <w:t xml:space="preserve"> </w:t>
                            </w:r>
                          </w:p>
                          <w:p w:rsidR="00713FAA" w:rsidRPr="008B5FF0" w:rsidRDefault="009243F7" w:rsidP="0019663A">
                            <w:pPr>
                              <w:pStyle w:val="HiGBrdtext"/>
                            </w:pPr>
                            <w:r>
                              <w:t xml:space="preserve">Här kommer det som arbetet mynnar ut i. Vad är resultatet? Redogör för fakta, undvik egna åsikter och tyckande. Beskriv och redovisa vad som producerats eller besvarats. Var noga med att ta upp resultaten för de frågeställningar som ställdes under ”Inledning”. </w:t>
                            </w:r>
                            <w:r w:rsidR="00713FAA">
                              <w:t>Ev. kan man ha underrubriker om resultatet är omfattande och/eller det är flera frågeställningar</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8B5FF0" w:rsidRDefault="00515270" w:rsidP="0019663A">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60BC81" id="Textruta 14" o:spid="_x0000_s1031" type="#_x0000_t202" style="width:396.8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" fillcolor="#f9f9f9" strokeweight=".5pt">
                <v:textbox>
                  <w:txbxContent>
                    <w:p w:rsidR="00515270" w:rsidRDefault="00713FAA" w:rsidP="0019663A">
                      <w:pPr>
                        <w:pStyle w:val="HiGBrdtext"/>
                      </w:pPr>
                      <w:r>
                        <w:rPr>
                          <w:i/>
                        </w:rPr>
                        <w:t xml:space="preserve">Här presenteras vad </w:t>
                      </w:r>
                      <w:r w:rsidR="00515270" w:rsidRPr="0019663A">
                        <w:rPr>
                          <w:i/>
                        </w:rPr>
                        <w:t xml:space="preserve">resultatet blev. Resultatet presenteras på ett så objektivt och neutralt sätt som möjligt. </w:t>
                      </w:r>
                      <w:r w:rsidR="00515270">
                        <w:rPr>
                          <w:i/>
                        </w:rPr>
                        <w:t>Diskussioner och värderingar hör hemma i Avsnitt 4.</w:t>
                      </w:r>
                      <w:r w:rsidR="00515270" w:rsidRPr="0019663A">
                        <w:t xml:space="preserve"> </w:t>
                      </w:r>
                    </w:p>
                    <w:p w:rsidR="00713FAA" w:rsidRPr="008B5FF0" w:rsidRDefault="009243F7" w:rsidP="0019663A">
                      <w:pPr>
                        <w:pStyle w:val="HiGBrdtext"/>
                      </w:pPr>
                      <w:r>
                        <w:t xml:space="preserve">Här kommer det som arbetet mynnar ut i. Vad är resultatet? Redogör för fakta, undvik egna åsikter och tyckande. Beskriv och redovisa vad som producerats eller besvarats. Var noga med att ta upp resultaten för de frågeställningar som ställdes under ”Inledning”. </w:t>
                      </w:r>
                      <w:r w:rsidR="00713FAA">
                        <w:t>Ev. kan man ha underrubriker om resultatet är omfattande och/eller det är flera frågeställningar</w:t>
                      </w:r>
                    </w:p>
                    <w:p w:rsidR="00515270" w:rsidRPr="008B5FF0" w:rsidRDefault="00515270" w:rsidP="0019663A">
                      <w:pPr>
                        <w:pStyle w:val="HiGBrdtext"/>
                        <w:rPr>
                          <w:b/>
                          <w:color w:val="FF0000"/>
                        </w:rPr>
                      </w:pPr>
                      <w:r w:rsidRPr="008B5FF0">
                        <w:rPr>
                          <w:b/>
                          <w:color w:val="FF0000"/>
                        </w:rPr>
                        <w:t>Ta b</w:t>
                      </w:r>
                      <w:r w:rsidR="00713FAA">
                        <w:rPr>
                          <w:b/>
                          <w:color w:val="FF0000"/>
                        </w:rPr>
                        <w:t xml:space="preserve">ort denna textruta innan </w:t>
                      </w:r>
                      <w:r w:rsidRPr="008B5FF0">
                        <w:rPr>
                          <w:b/>
                          <w:color w:val="FF0000"/>
                        </w:rPr>
                        <w:t>arbetet skall publiceras.</w:t>
                      </w:r>
                    </w:p>
                    <w:p w:rsidR="00515270" w:rsidRPr="008B5FF0" w:rsidRDefault="00515270" w:rsidP="0019663A">
                      <w:pPr>
                        <w:rPr>
                          <w:lang w:val="sv-SE"/>
                        </w:rPr>
                      </w:pPr>
                    </w:p>
                  </w:txbxContent>
                </v:textbox>
                <w10:anchorlock/>
              </v:shape>
            </w:pict>
          </mc:Fallback>
        </mc:AlternateContent>
      </w:r>
    </w:p>
    <w:p w:rsidR="00D07F66" w:rsidRDefault="00D07F66" w:rsidP="002956D2">
      <w:pPr>
        <w:tabs>
          <w:tab w:val="left" w:pos="1134"/>
          <w:tab w:val="left" w:pos="2552"/>
          <w:tab w:val="left" w:pos="4253"/>
          <w:tab w:val="left" w:pos="5954"/>
          <w:tab w:val="left" w:pos="7655"/>
          <w:tab w:val="right" w:pos="8930"/>
        </w:tabs>
        <w:rPr>
          <w:lang w:val="sv-SE"/>
        </w:rPr>
      </w:pPr>
    </w:p>
    <w:p w:rsidR="004958DD" w:rsidRDefault="004958DD" w:rsidP="002956D2">
      <w:pPr>
        <w:tabs>
          <w:tab w:val="left" w:pos="1134"/>
          <w:tab w:val="left" w:pos="2552"/>
          <w:tab w:val="left" w:pos="4253"/>
          <w:tab w:val="left" w:pos="5954"/>
          <w:tab w:val="left" w:pos="7655"/>
          <w:tab w:val="right" w:pos="8930"/>
        </w:tabs>
        <w:rPr>
          <w:lang w:val="sv-SE"/>
        </w:rPr>
      </w:pPr>
    </w:p>
    <w:p w:rsidR="004958DD" w:rsidRDefault="004958DD" w:rsidP="002956D2">
      <w:pPr>
        <w:tabs>
          <w:tab w:val="left" w:pos="1134"/>
          <w:tab w:val="left" w:pos="2552"/>
          <w:tab w:val="left" w:pos="4253"/>
          <w:tab w:val="left" w:pos="5954"/>
          <w:tab w:val="left" w:pos="7655"/>
          <w:tab w:val="right" w:pos="8930"/>
        </w:tabs>
        <w:rPr>
          <w:lang w:val="sv-SE"/>
        </w:rPr>
      </w:pPr>
    </w:p>
    <w:p w:rsidR="004958DD" w:rsidRPr="00850D79" w:rsidRDefault="004958DD" w:rsidP="002956D2">
      <w:pPr>
        <w:tabs>
          <w:tab w:val="left" w:pos="1134"/>
          <w:tab w:val="left" w:pos="2552"/>
          <w:tab w:val="left" w:pos="4253"/>
          <w:tab w:val="left" w:pos="5954"/>
          <w:tab w:val="left" w:pos="7655"/>
          <w:tab w:val="right" w:pos="8930"/>
        </w:tabs>
        <w:rPr>
          <w:lang w:val="sv-SE"/>
        </w:rPr>
        <w:sectPr w:rsidR="004958DD" w:rsidRPr="00850D79" w:rsidSect="00BB4145">
          <w:type w:val="continuous"/>
          <w:pgSz w:w="11906" w:h="16838" w:code="9"/>
          <w:pgMar w:top="1134" w:right="1985" w:bottom="1701" w:left="1985" w:header="720" w:footer="720" w:gutter="0"/>
          <w:cols w:space="720"/>
        </w:sectPr>
      </w:pPr>
    </w:p>
    <w:p w:rsidR="00D07F66" w:rsidRPr="009A0C44" w:rsidRDefault="00D07F66" w:rsidP="001643CD">
      <w:pPr>
        <w:pStyle w:val="HiGRubrik1"/>
      </w:pPr>
      <w:bookmarkStart w:id="6" w:name="_Toc471856525"/>
      <w:bookmarkStart w:id="7" w:name="_Toc514332313"/>
      <w:r w:rsidRPr="009A0C44">
        <w:lastRenderedPageBreak/>
        <w:t>Dis</w:t>
      </w:r>
      <w:r w:rsidR="005A722B" w:rsidRPr="009A0C44">
        <w:t>k</w:t>
      </w:r>
      <w:r w:rsidRPr="009A0C44">
        <w:t>ussion</w:t>
      </w:r>
      <w:bookmarkEnd w:id="6"/>
      <w:bookmarkEnd w:id="7"/>
    </w:p>
    <w:p w:rsidR="00D07F66" w:rsidRDefault="00D07F66" w:rsidP="001A5DB5">
      <w:pPr>
        <w:pStyle w:val="HiGBrdtext"/>
      </w:pPr>
    </w:p>
    <w:p w:rsidR="000266E2" w:rsidRDefault="00ED243E" w:rsidP="001A5DB5">
      <w:pPr>
        <w:pStyle w:val="HiGBrdtext"/>
      </w:pPr>
      <w:r>
        <w:t xml:space="preserve">Vi </w:t>
      </w:r>
      <w:r w:rsidR="000266E2">
        <w:t>har uppnått den ursprungliga listan av user stories och har ett fungerande system för att kunna lagra, sortera och hämta data kopplad till sportresultat. Med detta sagt kunde vi troligtvis ha uppnått än mer med en del förändringar till våra arbetsm</w:t>
      </w:r>
      <w:r w:rsidR="000266E2">
        <w:t>e</w:t>
      </w:r>
      <w:r w:rsidR="000266E2">
        <w:t>toder.</w:t>
      </w:r>
    </w:p>
    <w:p w:rsidR="004958DD" w:rsidRDefault="000266E2" w:rsidP="001A5DB5">
      <w:pPr>
        <w:pStyle w:val="HiGBrdtext"/>
      </w:pPr>
      <w:r>
        <w:t>Vi har använt oss väl av designmönster, främst Command pattern och factory Pa</w:t>
      </w:r>
      <w:r>
        <w:t>t</w:t>
      </w:r>
      <w:r>
        <w:t>tern, men detta främst tack vare att grunden till koden arbetats fram med handle</w:t>
      </w:r>
      <w:r>
        <w:t>d</w:t>
      </w:r>
      <w:r>
        <w:t>ning av lärare. Vi som grupp hade kunnat tjäna på att tillsammans skapa oss en bättre överblick av systemet och hur vi önskat bygga vidare på det med saker som arkite</w:t>
      </w:r>
      <w:r>
        <w:t>k</w:t>
      </w:r>
      <w:r>
        <w:t xml:space="preserve">tur och designmönster i fokus. Istället har vi främst </w:t>
      </w:r>
      <w:r w:rsidR="00F56CEE">
        <w:t xml:space="preserve">arbetat med siktet inställt på en aktuell user story, inte helhetsbilden av systemet. </w:t>
      </w:r>
    </w:p>
    <w:p w:rsidR="00F56CEE" w:rsidRDefault="00F56CEE" w:rsidP="001A5DB5">
      <w:pPr>
        <w:pStyle w:val="HiGBrdtext"/>
      </w:pPr>
      <w:r>
        <w:t xml:space="preserve">Genom arbetets gång har vi arbetat agilt, med veckolånga sprintar. Dessa har varit produktiva, men som man kan se på vår burn-down-chart har </w:t>
      </w:r>
      <w:r w:rsidR="005609E5">
        <w:t>takten av</w:t>
      </w:r>
      <w:r>
        <w:t xml:space="preserve"> avklarade user stories</w:t>
      </w:r>
      <w:r w:rsidR="005609E5">
        <w:t xml:space="preserve"> avtagit mot slutet av projektet. Detta skulle kunna bero på att systemet ökat i komplexitet för varje sprint, men troliga orsaker är även att vi fått mindre tid till projektarbetet mot projektets slut, på grund av röda dagar och ökad takt i den kurs vi läst parallellt. Men det kan också bero på att vi haft svårt att korrekt bedöma svårigheten av de individuella punkterna i backloggen. </w:t>
      </w:r>
    </w:p>
    <w:p w:rsidR="005609E5" w:rsidRDefault="005609E5" w:rsidP="001A5DB5">
      <w:pPr>
        <w:pStyle w:val="HiGBrdtext"/>
      </w:pPr>
      <w:r>
        <w:t>En del av problematiken k</w:t>
      </w:r>
      <w:r w:rsidR="000B6DA4">
        <w:t>ring att sätta korrekt svårhetsgrad</w:t>
      </w:r>
      <w:r>
        <w:t xml:space="preserve"> på individuella user st</w:t>
      </w:r>
      <w:r>
        <w:t>o</w:t>
      </w:r>
      <w:r>
        <w:t>ries under våra sprintmöten är att vi inte använt oss av ”planeringspoker” eller någon a</w:t>
      </w:r>
      <w:r>
        <w:t>n</w:t>
      </w:r>
      <w:r>
        <w:t xml:space="preserve">nan metod för </w:t>
      </w:r>
      <w:r w:rsidR="002B58CE">
        <w:t>medlemmar i gruppen att kunna lägga fram sin syn på hur komplex en uppgift är utan att influeras av de andra medlemmarnas åsikter. Ett vanligt för</w:t>
      </w:r>
      <w:r w:rsidR="002B58CE">
        <w:t>e</w:t>
      </w:r>
      <w:r w:rsidR="002B58CE">
        <w:t>kommande fenomen under våra möten har varit ett en medlem tagit ton och sagt hur svår den tror att aktuell user story är, varpå andra medlemmar f</w:t>
      </w:r>
      <w:r w:rsidR="008A77FB">
        <w:t>rämst instämt i den bedömningen, vilket kan antas leda till att flera user stories bedömts som lättare e</w:t>
      </w:r>
      <w:r w:rsidR="008A77FB">
        <w:t>l</w:t>
      </w:r>
      <w:r w:rsidR="008A77FB">
        <w:t xml:space="preserve">ler svårare än de faktiskt varit. </w:t>
      </w:r>
    </w:p>
    <w:p w:rsidR="00073105" w:rsidRDefault="00073105" w:rsidP="001A5DB5">
      <w:pPr>
        <w:pStyle w:val="HiGBrdtext"/>
      </w:pPr>
      <w:r>
        <w:t>Erfarenheter vi fått från det här arbetet vi bör försöka ta med oss till framtida pr</w:t>
      </w:r>
      <w:r>
        <w:t>o</w:t>
      </w:r>
      <w:r>
        <w:t>jekt är till exempel att försöka variera våra partners i par &amp; mob- programmering bättre och att se till att lägga tid längs arbetets gång på att se till att alla gruppme</w:t>
      </w:r>
      <w:r>
        <w:t>d</w:t>
      </w:r>
      <w:r>
        <w:t>lemmar har en helhetsbild av systemet. Vårt höga tempo tidigt i arbetet berodde troligtvis i stor del på att vi alla då var införstådda på hur systemet fungerade, när vi sedan arbetade mycket på varsitt håll ledde det till att medlemmar främst förstod ”sin del” av systemet och saknade insikt i delarna de andra medlemmarna arbetat på.</w:t>
      </w:r>
    </w:p>
    <w:p w:rsidR="00073105" w:rsidRDefault="00073105" w:rsidP="001A5DB5">
      <w:pPr>
        <w:pStyle w:val="HiGBrdtext"/>
      </w:pPr>
      <w:r>
        <w:t>Fler variationer på arbetspartners i par-programmeringen och att regelbundet satt undan tid för att få full förståelse för hela systemet hade nog låtit oss hålla en högre takt de sista veckorna av arbetet.</w:t>
      </w:r>
      <w:bookmarkStart w:id="8" w:name="_GoBack"/>
      <w:bookmarkEnd w:id="8"/>
    </w:p>
    <w:p w:rsidR="004958DD" w:rsidRPr="00DD37C5" w:rsidRDefault="004958DD" w:rsidP="001A5DB5">
      <w:pPr>
        <w:pStyle w:val="HiGBrdtext"/>
      </w:pPr>
    </w:p>
    <w:p w:rsidR="00D07F66" w:rsidRDefault="005A722B" w:rsidP="001643CD">
      <w:pPr>
        <w:pStyle w:val="HiGRubrik1"/>
      </w:pPr>
      <w:bookmarkStart w:id="9" w:name="_Toc514332314"/>
      <w:r w:rsidRPr="009A0C44">
        <w:lastRenderedPageBreak/>
        <w:t>Slutsatser</w:t>
      </w:r>
      <w:bookmarkEnd w:id="9"/>
    </w:p>
    <w:p w:rsidR="0019663A" w:rsidRDefault="0019663A" w:rsidP="0019663A">
      <w:pPr>
        <w:pStyle w:val="HiGBrdtext"/>
      </w:pPr>
      <w:r>
        <w:rPr>
          <w:noProof/>
        </w:rPr>
        <mc:AlternateContent>
          <mc:Choice Requires="wps">
            <w:drawing>
              <wp:inline distT="0" distB="0" distL="0" distR="0" wp14:anchorId="6DD2C065" wp14:editId="492BD8EE">
                <wp:extent cx="5509260" cy="2228850"/>
                <wp:effectExtent l="0" t="0" r="15240" b="19050"/>
                <wp:docPr id="12" name="Textruta 12"/>
                <wp:cNvGraphicFramePr/>
                <a:graphic xmlns:a="http://schemas.openxmlformats.org/drawingml/2006/main">
                  <a:graphicData uri="http://schemas.microsoft.com/office/word/2010/wordprocessingShape">
                    <wps:wsp>
                      <wps:cNvSpPr txBox="1"/>
                      <wps:spPr>
                        <a:xfrm>
                          <a:off x="0" y="0"/>
                          <a:ext cx="5509260" cy="222885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270" w:rsidRDefault="00515270" w:rsidP="0019663A">
                            <w:pPr>
                              <w:pStyle w:val="HiGBrdtext"/>
                            </w:pPr>
                            <w:r w:rsidRPr="008B5FF0">
                              <w:rPr>
                                <w:i/>
                              </w:rPr>
                              <w:t>Här skall arbetet sammanfattas och resultaten återges översiktligt. Det är också rekommenderat (men inte nödvändigt) att presentera förslag på fortsatt arbete och/eller olika idéer om spinn-off-projekt här.</w:t>
                            </w:r>
                            <w:r w:rsidRPr="0019663A">
                              <w:t xml:space="preserve"> </w:t>
                            </w:r>
                          </w:p>
                          <w:p w:rsidR="004E4DD3" w:rsidRDefault="004E4DD3" w:rsidP="0019663A">
                            <w:pPr>
                              <w:pStyle w:val="HiGBrdtext"/>
                            </w:pPr>
                            <w:r>
                              <w:t>Denna rubrik kan även återfinnas som underrubrik till kapitel 4 och då försvinner denna huvudrubrik.</w:t>
                            </w:r>
                          </w:p>
                          <w:p w:rsidR="004E4DD3" w:rsidRPr="008B5FF0" w:rsidRDefault="004E4DD3" w:rsidP="0019663A">
                            <w:pPr>
                              <w:pStyle w:val="HiGBrdtext"/>
                            </w:pPr>
                            <w:r>
                              <w:t>En tänkbar</w:t>
                            </w:r>
                            <w:r w:rsidR="00C44B9B">
                              <w:t xml:space="preserve"> underrubrik är Fortsatt arbete, men det gäller oftast bara större arbeten som examensarbetet.</w:t>
                            </w:r>
                          </w:p>
                          <w:p w:rsidR="00515270" w:rsidRPr="00515270" w:rsidRDefault="00515270" w:rsidP="0019663A">
                            <w:pPr>
                              <w:pStyle w:val="HiGBrdtext"/>
                              <w:rPr>
                                <w:b/>
                                <w:color w:val="FF0000"/>
                              </w:rPr>
                            </w:pPr>
                            <w:r w:rsidRPr="008B5FF0">
                              <w:rPr>
                                <w:b/>
                                <w:color w:val="FF0000"/>
                              </w:rPr>
                              <w:t>Ta b</w:t>
                            </w:r>
                            <w:r w:rsidR="004E4DD3">
                              <w:rPr>
                                <w:b/>
                                <w:color w:val="FF0000"/>
                              </w:rPr>
                              <w:t xml:space="preserve">ort denna textruta innan </w:t>
                            </w:r>
                            <w:r w:rsidRPr="008B5FF0">
                              <w:rPr>
                                <w:b/>
                                <w:color w:val="FF0000"/>
                              </w:rPr>
                              <w:t>arbetet skall publiceras.</w:t>
                            </w:r>
                          </w:p>
                          <w:p w:rsidR="00515270" w:rsidRPr="00515270" w:rsidRDefault="00515270" w:rsidP="0019663A">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6DD2C065" id="Textruta 12" o:spid="_x0000_s1033" type="#_x0000_t202" style="width:433.8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" fillcolor="#f9f9f9" strokeweight=".5pt">
                <v:textbox>
                  <w:txbxContent>
                    <w:p w:rsidR="00515270" w:rsidRDefault="00515270" w:rsidP="0019663A">
                      <w:pPr>
                        <w:pStyle w:val="HiGBrdtext"/>
                      </w:pPr>
                      <w:r w:rsidRPr="008B5FF0">
                        <w:rPr>
                          <w:i/>
                        </w:rPr>
                        <w:t>Här skall arbetet sammanfattas och resultaten återges översiktligt. Det är också rekommenderat (men inte nödvändigt) att presentera förslag på fortsatt arbete och/eller olika idéer om spinn-off-projekt här.</w:t>
                      </w:r>
                      <w:r w:rsidRPr="0019663A">
                        <w:t xml:space="preserve"> </w:t>
                      </w:r>
                    </w:p>
                    <w:p w:rsidR="004E4DD3" w:rsidRDefault="004E4DD3" w:rsidP="0019663A">
                      <w:pPr>
                        <w:pStyle w:val="HiGBrdtext"/>
                      </w:pPr>
                      <w:r>
                        <w:t>Denna rubrik kan även återfinnas som underrubrik till kapitel 4 och då försvinner denna huvudrubrik.</w:t>
                      </w:r>
                    </w:p>
                    <w:p w:rsidR="004E4DD3" w:rsidRPr="008B5FF0" w:rsidRDefault="004E4DD3" w:rsidP="0019663A">
                      <w:pPr>
                        <w:pStyle w:val="HiGBrdtext"/>
                      </w:pPr>
                      <w:r>
                        <w:t>En tänkbar</w:t>
                      </w:r>
                      <w:r w:rsidR="00C44B9B">
                        <w:t xml:space="preserve"> underrubrik är Fortsatt arbete, men det gäller oftast bara större arbeten som examensarbetet.</w:t>
                      </w:r>
                    </w:p>
                    <w:p w:rsidR="00515270" w:rsidRPr="00515270" w:rsidRDefault="00515270" w:rsidP="0019663A">
                      <w:pPr>
                        <w:pStyle w:val="HiGBrdtext"/>
                        <w:rPr>
                          <w:b/>
                          <w:color w:val="FF0000"/>
                        </w:rPr>
                      </w:pPr>
                      <w:r w:rsidRPr="008B5FF0">
                        <w:rPr>
                          <w:b/>
                          <w:color w:val="FF0000"/>
                        </w:rPr>
                        <w:t>Ta b</w:t>
                      </w:r>
                      <w:r w:rsidR="004E4DD3">
                        <w:rPr>
                          <w:b/>
                          <w:color w:val="FF0000"/>
                        </w:rPr>
                        <w:t xml:space="preserve">ort denna textruta innan </w:t>
                      </w:r>
                      <w:r w:rsidRPr="008B5FF0">
                        <w:rPr>
                          <w:b/>
                          <w:color w:val="FF0000"/>
                        </w:rPr>
                        <w:t>arbetet skall publiceras.</w:t>
                      </w:r>
                    </w:p>
                    <w:p w:rsidR="00515270" w:rsidRPr="00515270" w:rsidRDefault="00515270" w:rsidP="0019663A">
                      <w:pPr>
                        <w:rPr>
                          <w:lang w:val="sv-SE"/>
                        </w:rPr>
                      </w:pPr>
                    </w:p>
                  </w:txbxContent>
                </v:textbox>
                <w10:anchorlock/>
              </v:shape>
            </w:pict>
          </mc:Fallback>
        </mc:AlternateContent>
      </w:r>
    </w:p>
    <w:p w:rsidR="004958DD" w:rsidRPr="0019663A" w:rsidRDefault="004958DD" w:rsidP="0019663A">
      <w:pPr>
        <w:pStyle w:val="HiGBrdtext"/>
      </w:pPr>
    </w:p>
    <w:p w:rsidR="00850D79" w:rsidRPr="009218FF" w:rsidRDefault="00850D79" w:rsidP="00850D79">
      <w:pPr>
        <w:pStyle w:val="HiGBrdtext"/>
        <w:rPr>
          <w:i/>
        </w:rPr>
      </w:pPr>
    </w:p>
    <w:p w:rsidR="00D07F66" w:rsidRDefault="00D07F66" w:rsidP="001643CD">
      <w:pPr>
        <w:pStyle w:val="HiGRubrik1"/>
        <w:numPr>
          <w:ilvl w:val="0"/>
          <w:numId w:val="0"/>
        </w:numPr>
      </w:pPr>
      <w:bookmarkStart w:id="10" w:name="_Toc471856527"/>
      <w:bookmarkStart w:id="11" w:name="_Toc514332315"/>
      <w:r w:rsidRPr="009A0C44">
        <w:lastRenderedPageBreak/>
        <w:t>Referen</w:t>
      </w:r>
      <w:r w:rsidR="005A722B" w:rsidRPr="009A0C44">
        <w:t>s</w:t>
      </w:r>
      <w:r w:rsidRPr="009A0C44">
        <w:t>e</w:t>
      </w:r>
      <w:bookmarkEnd w:id="10"/>
      <w:r w:rsidR="005A722B" w:rsidRPr="009A0C44">
        <w:t>r</w:t>
      </w:r>
      <w:bookmarkEnd w:id="11"/>
    </w:p>
    <w:p w:rsidR="008B5FF0" w:rsidRPr="008B5FF0" w:rsidRDefault="00F12ABE" w:rsidP="008B5FF0">
      <w:pPr>
        <w:pStyle w:val="HiGBrdtext"/>
      </w:pPr>
      <w:r>
        <w:rPr>
          <w:noProof/>
        </w:rPr>
        <mc:AlternateContent>
          <mc:Choice Requires="wps">
            <w:drawing>
              <wp:inline distT="0" distB="0" distL="0" distR="0" wp14:anchorId="322DEE11" wp14:editId="2712C038">
                <wp:extent cx="5039360" cy="3992318"/>
                <wp:effectExtent l="0" t="0" r="27940" b="27305"/>
                <wp:docPr id="6" name="Textruta 6"/>
                <wp:cNvGraphicFramePr/>
                <a:graphic xmlns:a="http://schemas.openxmlformats.org/drawingml/2006/main">
                  <a:graphicData uri="http://schemas.microsoft.com/office/word/2010/wordprocessingShape">
                    <wps:wsp>
                      <wps:cNvSpPr txBox="1"/>
                      <wps:spPr>
                        <a:xfrm>
                          <a:off x="0" y="0"/>
                          <a:ext cx="5039360" cy="3992318"/>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2ABE" w:rsidRDefault="00F12ABE" w:rsidP="00F12ABE">
                            <w:pPr>
                              <w:pStyle w:val="HiGBrdtext"/>
                              <w:rPr>
                                <w:i/>
                              </w:rPr>
                            </w:pPr>
                            <w:r>
                              <w:rPr>
                                <w:i/>
                              </w:rPr>
                              <w:t>Fråga din examinator eller handledare vilket referenssystem du skall använda i din uppsats eftersom detta varierar mellan olika ämnen. Som exempel används IEEE-systemet för ref</w:t>
                            </w:r>
                            <w:r>
                              <w:rPr>
                                <w:i/>
                              </w:rPr>
                              <w:t>e</w:t>
                            </w:r>
                            <w:r>
                              <w:rPr>
                                <w:i/>
                              </w:rPr>
                              <w:t>rensangivning</w:t>
                            </w:r>
                            <w:r w:rsidRPr="00103619">
                              <w:rPr>
                                <w:i/>
                              </w:rPr>
                              <w:t xml:space="preserve"> </w:t>
                            </w:r>
                            <w:r>
                              <w:rPr>
                                <w:i/>
                              </w:rPr>
                              <w:t>inom data- och elektroteknikområdet</w:t>
                            </w:r>
                            <w:r w:rsidRPr="00655E7D">
                              <w:rPr>
                                <w:i/>
                              </w:rPr>
                              <w:t>.</w:t>
                            </w:r>
                            <w:r>
                              <w:rPr>
                                <w:i/>
                              </w:rPr>
                              <w:t xml:space="preserve"> </w:t>
                            </w:r>
                          </w:p>
                          <w:p w:rsidR="00F12ABE" w:rsidRDefault="00F12ABE" w:rsidP="00F12ABE">
                            <w:pPr>
                              <w:pStyle w:val="HiGBrdtext"/>
                              <w:rPr>
                                <w:i/>
                              </w:rPr>
                            </w:pPr>
                            <w:r>
                              <w:rPr>
                                <w:i/>
                              </w:rPr>
                              <w:t xml:space="preserve">För att få hjälp med hur man skriver referenserna kan man lämpligen söka på internet, dels (i detta fall) efter </w:t>
                            </w:r>
                            <w:r w:rsidRPr="001C4293">
                              <w:rPr>
                                <w:b/>
                                <w:i/>
                              </w:rPr>
                              <w:t xml:space="preserve">IEEE:s officiella referensguide ”IEEE Citation </w:t>
                            </w:r>
                            <w:r w:rsidRPr="00A25630">
                              <w:rPr>
                                <w:b/>
                                <w:i/>
                              </w:rPr>
                              <w:t>Reference</w:t>
                            </w:r>
                            <w:r w:rsidRPr="001C4293">
                              <w:rPr>
                                <w:b/>
                                <w:i/>
                              </w:rPr>
                              <w:t>”</w:t>
                            </w:r>
                            <w:r>
                              <w:rPr>
                                <w:i/>
                              </w:rPr>
                              <w:t xml:space="preserve"> (som kan vara lite stel i formatet) eller genom att ange sökorden ”</w:t>
                            </w:r>
                            <w:r w:rsidRPr="00655E7D">
                              <w:t xml:space="preserve"> </w:t>
                            </w:r>
                            <w:r>
                              <w:rPr>
                                <w:i/>
                              </w:rPr>
                              <w:t>IEEE</w:t>
                            </w:r>
                            <w:r w:rsidRPr="00655E7D">
                              <w:rPr>
                                <w:i/>
                              </w:rPr>
                              <w:t xml:space="preserve"> citation style</w:t>
                            </w:r>
                            <w:r>
                              <w:rPr>
                                <w:i/>
                              </w:rPr>
                              <w:t>” och hitta både bra on-lineguider och till och med referensgeneratorer (t.ex. ”RefME.com” som hanterar de flesta referenssystem) där man matar in typ av referens (bok, vetenskaplig artikel…) titel, författare m.m. och får ut en korrekt formaterad referens.</w:t>
                            </w:r>
                          </w:p>
                          <w:p w:rsidR="00F12ABE" w:rsidRPr="008B5FF0" w:rsidRDefault="00F12ABE" w:rsidP="00F12ABE">
                            <w:pPr>
                              <w:pStyle w:val="HiGBrdtext"/>
                            </w:pPr>
                            <w:r w:rsidRPr="00103619">
                              <w:rPr>
                                <w:i/>
                              </w:rPr>
                              <w:t>En annan bra guide som hanterar m</w:t>
                            </w:r>
                            <w:r>
                              <w:rPr>
                                <w:i/>
                              </w:rPr>
                              <w:t>å</w:t>
                            </w:r>
                            <w:r w:rsidRPr="00103619">
                              <w:rPr>
                                <w:i/>
                              </w:rPr>
                              <w:t>nga olika referenssystem finns på “</w:t>
                            </w:r>
                            <w:r w:rsidRPr="00A25630">
                              <w:rPr>
                                <w:i/>
                              </w:rPr>
                              <w:t>Citing and refere</w:t>
                            </w:r>
                            <w:r w:rsidRPr="00A25630">
                              <w:rPr>
                                <w:i/>
                              </w:rPr>
                              <w:t>n</w:t>
                            </w:r>
                            <w:r w:rsidRPr="00A25630">
                              <w:rPr>
                                <w:i/>
                              </w:rPr>
                              <w:t>cing - Library Guides at Monash University</w:t>
                            </w:r>
                            <w:r w:rsidRPr="00103619">
                              <w:rPr>
                                <w:i/>
                              </w:rPr>
                              <w:t>” (guides.lib.monash.edu/</w:t>
                            </w:r>
                            <w:r w:rsidRPr="00A25630">
                              <w:rPr>
                                <w:i/>
                              </w:rPr>
                              <w:t>citing-referencing</w:t>
                            </w:r>
                            <w:r w:rsidRPr="00103619">
                              <w:rPr>
                                <w:i/>
                              </w:rPr>
                              <w:t>/).</w:t>
                            </w:r>
                            <w:r w:rsidRPr="00103619">
                              <w:rPr>
                                <w:i/>
                              </w:rPr>
                              <w:br/>
                            </w:r>
                            <w:r w:rsidRPr="008B5FF0">
                              <w:rPr>
                                <w:b/>
                                <w:i/>
                                <w:color w:val="FF0000"/>
                              </w:rPr>
                              <w:t>OBSERVERA!</w:t>
                            </w:r>
                            <w:r w:rsidRPr="008B5FF0">
                              <w:rPr>
                                <w:i/>
                                <w:color w:val="FF0000"/>
                              </w:rPr>
                              <w:t xml:space="preserve"> Referenser får inte listas här om de inte används och refereras i rapporten!</w:t>
                            </w:r>
                            <w:r w:rsidRPr="0019663A">
                              <w:t xml:space="preserve"> </w:t>
                            </w:r>
                          </w:p>
                          <w:p w:rsidR="00F12ABE" w:rsidRPr="0019663A" w:rsidRDefault="00F12ABE" w:rsidP="00F12ABE">
                            <w:pPr>
                              <w:pStyle w:val="HiGBrdtext"/>
                              <w:rPr>
                                <w:b/>
                                <w:color w:val="FF0000"/>
                              </w:rPr>
                            </w:pPr>
                            <w:r w:rsidRPr="008B5FF0">
                              <w:rPr>
                                <w:b/>
                                <w:color w:val="FF0000"/>
                              </w:rPr>
                              <w:t>Ta b</w:t>
                            </w:r>
                            <w:r w:rsidR="00175BFA">
                              <w:rPr>
                                <w:b/>
                                <w:color w:val="FF0000"/>
                              </w:rPr>
                              <w:t xml:space="preserve">ort denna textruta innan </w:t>
                            </w:r>
                            <w:r w:rsidRPr="008B5FF0">
                              <w:rPr>
                                <w:b/>
                                <w:color w:val="FF0000"/>
                              </w:rPr>
                              <w:t>arbetet skall publiceras.</w:t>
                            </w:r>
                          </w:p>
                          <w:p w:rsidR="00F12ABE" w:rsidRPr="008B5FF0" w:rsidRDefault="00F12ABE" w:rsidP="00F12ABE">
                            <w:pPr>
                              <w:pStyle w:val="HiGBrdtext"/>
                              <w:rPr>
                                <w:i/>
                              </w:rPr>
                            </w:pPr>
                            <w:r w:rsidRPr="009218FF">
                              <w:rPr>
                                <w:i/>
                              </w:rPr>
                              <w:t>Härunder visas ett exempel på hur en referenslista kan se ut</w:t>
                            </w:r>
                            <w:r>
                              <w:rPr>
                                <w:i/>
                              </w:rPr>
                              <w:t xml:space="preserve"> (notera att texten inom parentes inte skall skrivas ut, den finns där för att hjälpa till att se skillnaden mellan olika referens</w:t>
                            </w:r>
                            <w:r>
                              <w:rPr>
                                <w:i/>
                              </w:rPr>
                              <w:softHyphen/>
                              <w:t>typer):</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2DEE11" id="Textruta 6" o:spid="_x0000_s1034" type="#_x0000_t202" style="width:396.8pt;height:3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" fillcolor="#f9f9f9" strokeweight=".5pt">
                <v:textbox inset="1mm,1mm,1mm,1mm">
                  <w:txbxContent>
                    <w:p w:rsidR="00F12ABE" w:rsidRDefault="00F12ABE" w:rsidP="00F12ABE">
                      <w:pPr>
                        <w:pStyle w:val="HiGBrdtext"/>
                        <w:rPr>
                          <w:i/>
                        </w:rPr>
                      </w:pPr>
                      <w:r>
                        <w:rPr>
                          <w:i/>
                        </w:rPr>
                        <w:t>Fråga din examinator eller handledare vilket referenssystem du skall använda i din uppsats eftersom detta varierar mellan olika ämnen. Som exempel används IEEE-systemet för referensangivning</w:t>
                      </w:r>
                      <w:r w:rsidRPr="00103619">
                        <w:rPr>
                          <w:i/>
                        </w:rPr>
                        <w:t xml:space="preserve"> </w:t>
                      </w:r>
                      <w:r>
                        <w:rPr>
                          <w:i/>
                        </w:rPr>
                        <w:t>inom data- och elektroteknikområdet</w:t>
                      </w:r>
                      <w:r w:rsidRPr="00655E7D">
                        <w:rPr>
                          <w:i/>
                        </w:rPr>
                        <w:t>.</w:t>
                      </w:r>
                      <w:r>
                        <w:rPr>
                          <w:i/>
                        </w:rPr>
                        <w:t xml:space="preserve"> </w:t>
                      </w:r>
                    </w:p>
                    <w:p w:rsidR="00F12ABE" w:rsidRDefault="00F12ABE" w:rsidP="00F12ABE">
                      <w:pPr>
                        <w:pStyle w:val="HiGBrdtext"/>
                        <w:rPr>
                          <w:i/>
                        </w:rPr>
                      </w:pPr>
                      <w:r>
                        <w:rPr>
                          <w:i/>
                        </w:rPr>
                        <w:t xml:space="preserve">För att få hjälp med hur man skriver referenserna kan man lämpligen söka på internet, dels (i detta fall) efter </w:t>
                      </w:r>
                      <w:r w:rsidRPr="001C4293">
                        <w:rPr>
                          <w:b/>
                          <w:i/>
                        </w:rPr>
                        <w:t xml:space="preserve">IEEE:s officiella referensguide ”IEEE Citation </w:t>
                      </w:r>
                      <w:r w:rsidRPr="00A25630">
                        <w:rPr>
                          <w:b/>
                          <w:i/>
                        </w:rPr>
                        <w:t>Reference</w:t>
                      </w:r>
                      <w:r w:rsidRPr="001C4293">
                        <w:rPr>
                          <w:b/>
                          <w:i/>
                        </w:rPr>
                        <w:t>”</w:t>
                      </w:r>
                      <w:r>
                        <w:rPr>
                          <w:i/>
                        </w:rPr>
                        <w:t xml:space="preserve"> (som kan vara lite stel i formatet) eller genom att ange sökorden ”</w:t>
                      </w:r>
                      <w:r w:rsidRPr="00655E7D">
                        <w:t xml:space="preserve"> </w:t>
                      </w:r>
                      <w:r>
                        <w:rPr>
                          <w:i/>
                        </w:rPr>
                        <w:t>IEEE</w:t>
                      </w:r>
                      <w:r w:rsidRPr="00655E7D">
                        <w:rPr>
                          <w:i/>
                        </w:rPr>
                        <w:t xml:space="preserve"> citation style</w:t>
                      </w:r>
                      <w:r>
                        <w:rPr>
                          <w:i/>
                        </w:rPr>
                        <w:t>” och hitta både bra on-lineguider och till och med referensgeneratorer (t.ex. ”RefME.com” som hanterar de flesta referenssystem) där man matar in typ av referens (bok, vetenskaplig artikel…) titel, författare m.m. och får ut en korrekt formaterad referens.</w:t>
                      </w:r>
                    </w:p>
                    <w:p w:rsidR="00F12ABE" w:rsidRPr="008B5FF0" w:rsidRDefault="00F12ABE" w:rsidP="00F12ABE">
                      <w:pPr>
                        <w:pStyle w:val="HiGBrdtext"/>
                      </w:pPr>
                      <w:r w:rsidRPr="00103619">
                        <w:rPr>
                          <w:i/>
                        </w:rPr>
                        <w:t>En annan bra guide som hanterar m</w:t>
                      </w:r>
                      <w:r>
                        <w:rPr>
                          <w:i/>
                        </w:rPr>
                        <w:t>å</w:t>
                      </w:r>
                      <w:r w:rsidRPr="00103619">
                        <w:rPr>
                          <w:i/>
                        </w:rPr>
                        <w:t>nga olika referenssystem finns på “</w:t>
                      </w:r>
                      <w:r w:rsidRPr="00A25630">
                        <w:rPr>
                          <w:i/>
                        </w:rPr>
                        <w:t>Citing and referencing - Library Guides at Monash University</w:t>
                      </w:r>
                      <w:r w:rsidRPr="00103619">
                        <w:rPr>
                          <w:i/>
                        </w:rPr>
                        <w:t>” (guides.lib.monash.edu/</w:t>
                      </w:r>
                      <w:r w:rsidRPr="00A25630">
                        <w:rPr>
                          <w:i/>
                        </w:rPr>
                        <w:t>citing-referencing</w:t>
                      </w:r>
                      <w:r w:rsidRPr="00103619">
                        <w:rPr>
                          <w:i/>
                        </w:rPr>
                        <w:t>/).</w:t>
                      </w:r>
                      <w:r w:rsidRPr="00103619">
                        <w:rPr>
                          <w:i/>
                        </w:rPr>
                        <w:br/>
                      </w:r>
                      <w:r w:rsidRPr="008B5FF0">
                        <w:rPr>
                          <w:b/>
                          <w:i/>
                          <w:color w:val="FF0000"/>
                        </w:rPr>
                        <w:t>OBSERVERA!</w:t>
                      </w:r>
                      <w:r w:rsidRPr="008B5FF0">
                        <w:rPr>
                          <w:i/>
                          <w:color w:val="FF0000"/>
                        </w:rPr>
                        <w:t xml:space="preserve"> Referenser får inte listas här om de inte används och refereras i rapporten!</w:t>
                      </w:r>
                      <w:r w:rsidRPr="0019663A">
                        <w:t xml:space="preserve"> </w:t>
                      </w:r>
                    </w:p>
                    <w:p w:rsidR="00F12ABE" w:rsidRPr="0019663A" w:rsidRDefault="00F12ABE" w:rsidP="00F12ABE">
                      <w:pPr>
                        <w:pStyle w:val="HiGBrdtext"/>
                        <w:rPr>
                          <w:b/>
                          <w:color w:val="FF0000"/>
                        </w:rPr>
                      </w:pPr>
                      <w:r w:rsidRPr="008B5FF0">
                        <w:rPr>
                          <w:b/>
                          <w:color w:val="FF0000"/>
                        </w:rPr>
                        <w:t>Ta b</w:t>
                      </w:r>
                      <w:r w:rsidR="00175BFA">
                        <w:rPr>
                          <w:b/>
                          <w:color w:val="FF0000"/>
                        </w:rPr>
                        <w:t xml:space="preserve">ort denna textruta innan </w:t>
                      </w:r>
                      <w:r w:rsidRPr="008B5FF0">
                        <w:rPr>
                          <w:b/>
                          <w:color w:val="FF0000"/>
                        </w:rPr>
                        <w:t>arbetet skall publiceras.</w:t>
                      </w:r>
                    </w:p>
                    <w:p w:rsidR="00F12ABE" w:rsidRPr="008B5FF0" w:rsidRDefault="00F12ABE" w:rsidP="00F12ABE">
                      <w:pPr>
                        <w:pStyle w:val="HiGBrdtext"/>
                        <w:rPr>
                          <w:i/>
                        </w:rPr>
                      </w:pPr>
                      <w:r w:rsidRPr="009218FF">
                        <w:rPr>
                          <w:i/>
                        </w:rPr>
                        <w:t>Härunder visas ett exempel på hur en referenslista kan se ut</w:t>
                      </w:r>
                      <w:r>
                        <w:rPr>
                          <w:i/>
                        </w:rPr>
                        <w:t xml:space="preserve"> (notera att texten inom parentes inte skall skrivas ut, den finns där för att hjälpa till att se skillnaden mellan olika referens</w:t>
                      </w:r>
                      <w:r>
                        <w:rPr>
                          <w:i/>
                        </w:rPr>
                        <w:softHyphen/>
                        <w:t>typer):</w:t>
                      </w:r>
                    </w:p>
                  </w:txbxContent>
                </v:textbox>
                <w10:anchorlock/>
              </v:shape>
            </w:pict>
          </mc:Fallback>
        </mc:AlternateConten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G. O. Young, “Synthetic structure of industrial plastics (Book style with paper title and editor),” in </w:t>
      </w:r>
      <w:r w:rsidRPr="00BB4145">
        <w:rPr>
          <w:rFonts w:ascii="Perpetua" w:hAnsi="Perpetua"/>
          <w:i/>
          <w:iCs/>
          <w:sz w:val="26"/>
          <w:szCs w:val="26"/>
        </w:rPr>
        <w:t>Plastics</w:t>
      </w:r>
      <w:r w:rsidRPr="00BB4145">
        <w:rPr>
          <w:rFonts w:ascii="Perpetua" w:hAnsi="Perpetua"/>
          <w:sz w:val="26"/>
          <w:szCs w:val="26"/>
        </w:rPr>
        <w:t>, 2nd ed. vol. 3, J. Peters, Ed.  New York: McGraw-Hill, 1964, pp. 15–64.</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W.-K. Chen, </w:t>
      </w:r>
      <w:r w:rsidRPr="00BB4145">
        <w:rPr>
          <w:rFonts w:ascii="Perpetua" w:hAnsi="Perpetua"/>
          <w:i/>
          <w:iCs/>
          <w:sz w:val="26"/>
          <w:szCs w:val="26"/>
        </w:rPr>
        <w:t>Linear Networks and Systems</w:t>
      </w:r>
      <w:r w:rsidRPr="00BB4145">
        <w:rPr>
          <w:rFonts w:ascii="Perpetua" w:hAnsi="Perpetua"/>
          <w:sz w:val="26"/>
          <w:szCs w:val="26"/>
        </w:rPr>
        <w:t xml:space="preserve"> (Book style)</w:t>
      </w:r>
      <w:r w:rsidRPr="00BB4145">
        <w:rPr>
          <w:rFonts w:ascii="Perpetua" w:hAnsi="Perpetua"/>
          <w:i/>
          <w:iCs/>
          <w:sz w:val="26"/>
          <w:szCs w:val="26"/>
        </w:rPr>
        <w:t>.</w:t>
      </w:r>
      <w:r w:rsidRPr="00BB4145">
        <w:rPr>
          <w:rFonts w:ascii="Perpetua" w:hAnsi="Perpetua"/>
          <w:sz w:val="26"/>
          <w:szCs w:val="26"/>
        </w:rPr>
        <w:t xml:space="preserve">  Belmont, CA: Wadsworth, 1993, pp. 123–135.</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H. Poor, </w:t>
      </w:r>
      <w:r w:rsidRPr="00BB4145">
        <w:rPr>
          <w:rFonts w:ascii="Perpetua" w:hAnsi="Perpetua"/>
          <w:i/>
          <w:iCs/>
          <w:sz w:val="26"/>
          <w:szCs w:val="26"/>
        </w:rPr>
        <w:t>An Introduction to Signal Detection and Estimation</w:t>
      </w:r>
      <w:r w:rsidRPr="00BB4145">
        <w:rPr>
          <w:rFonts w:ascii="Perpetua" w:hAnsi="Perpetua"/>
          <w:sz w:val="26"/>
          <w:szCs w:val="26"/>
        </w:rPr>
        <w:t>.   New York: Springer-Verlag, 1985, ch. 4.</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B. Smith, “An approach to graphs of linear forms (Unpublished work style),” unpublished.</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E. H. Miller, “A note on reflector arrays (Periodical style—Accepted for publ</w:t>
      </w:r>
      <w:r w:rsidRPr="00BB4145">
        <w:rPr>
          <w:rFonts w:ascii="Perpetua" w:hAnsi="Perpetua"/>
          <w:sz w:val="26"/>
          <w:szCs w:val="26"/>
        </w:rPr>
        <w:t>i</w:t>
      </w:r>
      <w:r w:rsidRPr="00BB4145">
        <w:rPr>
          <w:rFonts w:ascii="Perpetua" w:hAnsi="Perpetua"/>
          <w:sz w:val="26"/>
          <w:szCs w:val="26"/>
        </w:rPr>
        <w:t xml:space="preserve">cation),” </w:t>
      </w:r>
      <w:r w:rsidRPr="00BB4145">
        <w:rPr>
          <w:rFonts w:ascii="Perpetua" w:hAnsi="Perpetua"/>
          <w:i/>
          <w:iCs/>
          <w:sz w:val="26"/>
          <w:szCs w:val="26"/>
        </w:rPr>
        <w:t>IEEE Trans. Antennas Propagat.</w:t>
      </w:r>
      <w:r w:rsidRPr="00BB4145">
        <w:rPr>
          <w:rFonts w:ascii="Perpetua" w:hAnsi="Perpetua"/>
          <w:sz w:val="26"/>
          <w:szCs w:val="26"/>
        </w:rPr>
        <w:t>, to be published.</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J. Wang, “Fundamentals of erbium-doped fiber amplifiers arrays (Periodical style—Submitted for publication),” </w:t>
      </w:r>
      <w:r w:rsidRPr="00BB4145">
        <w:rPr>
          <w:rFonts w:ascii="Perpetua" w:hAnsi="Perpetua"/>
          <w:i/>
          <w:iCs/>
          <w:sz w:val="26"/>
          <w:szCs w:val="26"/>
        </w:rPr>
        <w:t>IEEE J. Quantum Electron.</w:t>
      </w:r>
      <w:r w:rsidRPr="00BB4145">
        <w:rPr>
          <w:rFonts w:ascii="Perpetua" w:hAnsi="Perpetua"/>
          <w:sz w:val="26"/>
          <w:szCs w:val="26"/>
        </w:rPr>
        <w:t>, submitted for publication.</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C. J. Kaufman, Rocky Mountain Research Lab., Boulder, CO, private comm</w:t>
      </w:r>
      <w:r w:rsidRPr="00BB4145">
        <w:rPr>
          <w:rFonts w:ascii="Perpetua" w:hAnsi="Perpetua"/>
          <w:sz w:val="26"/>
          <w:szCs w:val="26"/>
        </w:rPr>
        <w:t>u</w:t>
      </w:r>
      <w:r w:rsidRPr="00BB4145">
        <w:rPr>
          <w:rFonts w:ascii="Perpetua" w:hAnsi="Perpetua"/>
          <w:sz w:val="26"/>
          <w:szCs w:val="26"/>
        </w:rPr>
        <w:t>nication, May 1995.</w:t>
      </w:r>
    </w:p>
    <w:p w:rsidR="00D07F66" w:rsidRPr="00BB4145" w:rsidRDefault="00D07F66" w:rsidP="001A5DB5">
      <w:pPr>
        <w:pStyle w:val="ListParagraph"/>
        <w:keepLines/>
        <w:numPr>
          <w:ilvl w:val="0"/>
          <w:numId w:val="12"/>
        </w:numPr>
        <w:tabs>
          <w:tab w:val="clear" w:pos="360"/>
          <w:tab w:val="clear" w:pos="1134"/>
        </w:tabs>
        <w:spacing w:line="276" w:lineRule="auto"/>
        <w:ind w:left="454" w:hanging="454"/>
        <w:rPr>
          <w:rFonts w:ascii="Perpetua" w:hAnsi="Perpetua"/>
          <w:sz w:val="26"/>
          <w:szCs w:val="26"/>
        </w:rPr>
      </w:pPr>
      <w:r w:rsidRPr="00BB4145">
        <w:rPr>
          <w:rFonts w:ascii="Perpetua" w:hAnsi="Perpetua"/>
          <w:sz w:val="26"/>
          <w:szCs w:val="26"/>
        </w:rPr>
        <w:t xml:space="preserve">Y. Yorozu, M. Hirano, K. Oka, and Y. Tagawa, “Electron spectroscopy studies on magneto-optical media and plastic substrate interfaces (Translation Journals style),” </w:t>
      </w:r>
      <w:r w:rsidRPr="00BB4145">
        <w:rPr>
          <w:rFonts w:ascii="Perpetua" w:hAnsi="Perpetua"/>
          <w:i/>
          <w:iCs/>
          <w:sz w:val="26"/>
          <w:szCs w:val="26"/>
        </w:rPr>
        <w:t>IEEE Transl. J. Magn.Jpn.</w:t>
      </w:r>
      <w:r w:rsidRPr="00BB4145">
        <w:rPr>
          <w:rFonts w:ascii="Perpetua" w:hAnsi="Perpetua"/>
          <w:sz w:val="26"/>
          <w:szCs w:val="26"/>
        </w:rPr>
        <w:t>, vol. 2, Aug. 1987, pp. 740–741 [</w:t>
      </w:r>
      <w:r w:rsidRPr="00BB4145">
        <w:rPr>
          <w:rFonts w:ascii="Perpetua" w:hAnsi="Perpetua"/>
          <w:i/>
          <w:iCs/>
          <w:sz w:val="26"/>
          <w:szCs w:val="26"/>
        </w:rPr>
        <w:t>Dig. 9</w:t>
      </w:r>
      <w:r w:rsidRPr="00A6204E">
        <w:rPr>
          <w:rFonts w:ascii="Perpetua" w:hAnsi="Perpetua"/>
          <w:i/>
          <w:iCs/>
          <w:sz w:val="26"/>
          <w:szCs w:val="26"/>
        </w:rPr>
        <w:t>th</w:t>
      </w:r>
      <w:r w:rsidRPr="00BB4145">
        <w:rPr>
          <w:rFonts w:ascii="Perpetua" w:hAnsi="Perpetua"/>
          <w:i/>
          <w:iCs/>
          <w:sz w:val="26"/>
          <w:szCs w:val="26"/>
        </w:rPr>
        <w:t xml:space="preserve"> A</w:t>
      </w:r>
      <w:r w:rsidRPr="00BB4145">
        <w:rPr>
          <w:rFonts w:ascii="Perpetua" w:hAnsi="Perpetua"/>
          <w:i/>
          <w:iCs/>
          <w:sz w:val="26"/>
          <w:szCs w:val="26"/>
        </w:rPr>
        <w:t>n</w:t>
      </w:r>
      <w:r w:rsidRPr="00BB4145">
        <w:rPr>
          <w:rFonts w:ascii="Perpetua" w:hAnsi="Perpetua"/>
          <w:i/>
          <w:iCs/>
          <w:sz w:val="26"/>
          <w:szCs w:val="26"/>
        </w:rPr>
        <w:t>nu.</w:t>
      </w:r>
      <w:r w:rsidR="00A6204E">
        <w:rPr>
          <w:rFonts w:ascii="Perpetua" w:hAnsi="Perpetua"/>
          <w:i/>
          <w:iCs/>
          <w:sz w:val="26"/>
          <w:szCs w:val="26"/>
        </w:rPr>
        <w:t xml:space="preserve"> </w:t>
      </w:r>
      <w:r w:rsidRPr="00BB4145">
        <w:rPr>
          <w:rFonts w:ascii="Perpetua" w:hAnsi="Perpetua"/>
          <w:i/>
          <w:iCs/>
          <w:sz w:val="26"/>
          <w:szCs w:val="26"/>
        </w:rPr>
        <w:t>Conf. Magnetics</w:t>
      </w:r>
      <w:r w:rsidRPr="00BB4145">
        <w:rPr>
          <w:rFonts w:ascii="Perpetua" w:hAnsi="Perpetua"/>
          <w:sz w:val="26"/>
          <w:szCs w:val="26"/>
        </w:rPr>
        <w:t xml:space="preserve"> Japan, 1982, p. 301].</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lastRenderedPageBreak/>
        <w:t xml:space="preserve">M. Young, </w:t>
      </w:r>
      <w:r w:rsidRPr="00BB4145">
        <w:rPr>
          <w:rFonts w:ascii="Perpetua" w:hAnsi="Perpetua"/>
          <w:i/>
          <w:iCs/>
          <w:sz w:val="26"/>
          <w:szCs w:val="26"/>
        </w:rPr>
        <w:t>The Technical Writers Handbook.</w:t>
      </w:r>
      <w:r w:rsidRPr="00BB4145">
        <w:rPr>
          <w:rFonts w:ascii="Perpetua" w:hAnsi="Perpetua"/>
          <w:sz w:val="26"/>
          <w:szCs w:val="26"/>
        </w:rPr>
        <w:t xml:space="preserve">  Mill Valley, CA: University Science, 1989.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U. Duncombe, “Infrared navigation—Part I: An assessment of feasibility (P</w:t>
      </w:r>
      <w:r w:rsidRPr="00BB4145">
        <w:rPr>
          <w:rFonts w:ascii="Perpetua" w:hAnsi="Perpetua"/>
          <w:sz w:val="26"/>
          <w:szCs w:val="26"/>
        </w:rPr>
        <w:t>e</w:t>
      </w:r>
      <w:r w:rsidRPr="00BB4145">
        <w:rPr>
          <w:rFonts w:ascii="Perpetua" w:hAnsi="Perpetua"/>
          <w:sz w:val="26"/>
          <w:szCs w:val="26"/>
        </w:rPr>
        <w:t xml:space="preserve">riodical style),” </w:t>
      </w:r>
      <w:r w:rsidRPr="00BB4145">
        <w:rPr>
          <w:rFonts w:ascii="Perpetua" w:hAnsi="Perpetua"/>
          <w:i/>
          <w:iCs/>
          <w:sz w:val="26"/>
          <w:szCs w:val="26"/>
        </w:rPr>
        <w:t>IEEE Trans. Electron Devices</w:t>
      </w:r>
      <w:r w:rsidRPr="00BB4145">
        <w:rPr>
          <w:rFonts w:ascii="Perpetua" w:hAnsi="Perpetua"/>
          <w:sz w:val="26"/>
          <w:szCs w:val="26"/>
        </w:rPr>
        <w:t>, vol. ED-11, pp. 34–39, Jan. 1959.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S. Chen, B. Mulgrew, and P. M. Grant, “A clustering technique for digital communications channel equalization using radial basis function networks,” </w:t>
      </w:r>
      <w:r w:rsidRPr="00BB4145">
        <w:rPr>
          <w:rFonts w:ascii="Perpetua" w:hAnsi="Perpetua"/>
          <w:i/>
          <w:iCs/>
          <w:sz w:val="26"/>
          <w:szCs w:val="26"/>
        </w:rPr>
        <w:t>IEEE Trans. Neural Networks</w:t>
      </w:r>
      <w:r w:rsidRPr="00BB4145">
        <w:rPr>
          <w:rFonts w:ascii="Perpetua" w:hAnsi="Perpetua"/>
          <w:sz w:val="26"/>
          <w:szCs w:val="26"/>
        </w:rPr>
        <w:t>, vol. 4, pp. 570–578, July 1993.</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R. W. Lucky, “Automatic equalization for digital communication,” </w:t>
      </w:r>
      <w:r w:rsidRPr="00BB4145">
        <w:rPr>
          <w:rFonts w:ascii="Perpetua" w:hAnsi="Perpetua"/>
          <w:i/>
          <w:iCs/>
          <w:sz w:val="26"/>
          <w:szCs w:val="26"/>
        </w:rPr>
        <w:t>Bell Syst. Tech. J.</w:t>
      </w:r>
      <w:r w:rsidRPr="00BB4145">
        <w:rPr>
          <w:rFonts w:ascii="Perpetua" w:hAnsi="Perpetua"/>
          <w:sz w:val="26"/>
          <w:szCs w:val="26"/>
        </w:rPr>
        <w:t>, vol. 44, no. 4, pp. 547–588, Apr. 1965.</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S. P. Bingulac, “On the compatibility of adaptive controllers (Published Co</w:t>
      </w:r>
      <w:r w:rsidRPr="00BB4145">
        <w:rPr>
          <w:rFonts w:ascii="Perpetua" w:hAnsi="Perpetua"/>
          <w:sz w:val="26"/>
          <w:szCs w:val="26"/>
        </w:rPr>
        <w:t>n</w:t>
      </w:r>
      <w:r w:rsidRPr="00BB4145">
        <w:rPr>
          <w:rFonts w:ascii="Perpetua" w:hAnsi="Perpetua"/>
          <w:sz w:val="26"/>
          <w:szCs w:val="26"/>
        </w:rPr>
        <w:t xml:space="preserve">ference Proceedings style),” in </w:t>
      </w:r>
      <w:r w:rsidRPr="00BB4145">
        <w:rPr>
          <w:rFonts w:ascii="Perpetua" w:hAnsi="Perpetua"/>
          <w:i/>
          <w:iCs/>
          <w:sz w:val="26"/>
          <w:szCs w:val="26"/>
        </w:rPr>
        <w:t>Proc. 4th Annu. Allerton Conf. Circuits and Systems Theory</w:t>
      </w:r>
      <w:r w:rsidRPr="00BB4145">
        <w:rPr>
          <w:rFonts w:ascii="Perpetua" w:hAnsi="Perpetua"/>
          <w:sz w:val="26"/>
          <w:szCs w:val="26"/>
        </w:rPr>
        <w:t>, New York, 1994, pp. 8–16.</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G. R. Faulhaber, “Design of service systems with priority reservation,” in </w:t>
      </w:r>
      <w:r w:rsidRPr="00BB4145">
        <w:rPr>
          <w:rFonts w:ascii="Perpetua" w:hAnsi="Perpetua"/>
          <w:i/>
          <w:iCs/>
          <w:sz w:val="26"/>
          <w:szCs w:val="26"/>
        </w:rPr>
        <w:t>Conf. Rec. 1995 IEEE Int. Conf. Communications,</w:t>
      </w:r>
      <w:r w:rsidRPr="00BB4145">
        <w:rPr>
          <w:rFonts w:ascii="Perpetua" w:hAnsi="Perpetua"/>
          <w:sz w:val="26"/>
          <w:szCs w:val="26"/>
        </w:rPr>
        <w:t xml:space="preserve"> pp. 3–8.</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W. D. Doyle, “Magnetization reversal in films with biaxial anisotropy,” in </w:t>
      </w:r>
      <w:r w:rsidRPr="00BB4145">
        <w:rPr>
          <w:rFonts w:ascii="Perpetua" w:hAnsi="Perpetua"/>
          <w:i/>
          <w:iCs/>
          <w:sz w:val="26"/>
          <w:szCs w:val="26"/>
        </w:rPr>
        <w:t>1987 Proc. INTERMAG Conf.</w:t>
      </w:r>
      <w:r w:rsidRPr="00BB4145">
        <w:rPr>
          <w:rFonts w:ascii="Perpetua" w:hAnsi="Perpetua"/>
          <w:sz w:val="26"/>
          <w:szCs w:val="26"/>
        </w:rPr>
        <w:t>, pp. 2.2-1–2.2-6.</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G. W. Juette and L. E. Zeffanella, “Radio noise currents n short sections on bundle conductors (Presented Conference Paper style),” presented at the IEEE Summer power Meeting, Dallas, TX, June 22–27, 1990, Paper 90 SM 690-0 PWRS.</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G. Kreifeldt, “An analysis of surface-detected EMG as an amplitude-modulated noise,” presented at the 1989 Int. Conf. Medicine and Biological Engineering, Chicago, IL.</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Williams, “Narrow-band analyzer (Thesis or Dissertation style),” Ph.D. di</w:t>
      </w:r>
      <w:r w:rsidRPr="00BB4145">
        <w:rPr>
          <w:rFonts w:ascii="Perpetua" w:hAnsi="Perpetua"/>
          <w:sz w:val="26"/>
          <w:szCs w:val="26"/>
        </w:rPr>
        <w:t>s</w:t>
      </w:r>
      <w:r w:rsidRPr="00BB4145">
        <w:rPr>
          <w:rFonts w:ascii="Perpetua" w:hAnsi="Perpetua"/>
          <w:sz w:val="26"/>
          <w:szCs w:val="26"/>
        </w:rPr>
        <w:t xml:space="preserve">sertation, Dept. Elect. Eng., Harvard Univ., Cambridge, MA, 1993. </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N. Kawasaki, “Parametric study of thermal and chemical nonequilibrium nozzle flow,” M.Sc. thesis, Dept. Electron. Eng., Osaka Univ., Osaka, Japan, 1993.</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J. P. Wilkinson, “Nonlinear resonant circuit devices (Patent style),” U.S. Patent 3 624 12, July 16, 1990. </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IEEE Criteria for Class IE Electric Systems (Standards style), IEEE Standard 308, 1969.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Letter Symbols for Quantities, ANSI Standard Y10.5-1968.</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R. E. Haskell and C. T. Case, “Transient signal propagation in lossless isotropic plasmas (Report style),” USAF Cambridge Res. Lab., Cambridge, MA Rep. ARCRL-66-234 (II), 1994, vol. 2.</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E. E. Reber, R. L. Michell, and C. J. Carter, “Oxygen absorption in the Earth’s atmosphere,” Aerospace Corp., Los Angeles, CA, Tech. Rep. TR-0200 (420-46)-3, Nov. 1988.</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(Handbook style) </w:t>
      </w:r>
      <w:r w:rsidRPr="00BB4145">
        <w:rPr>
          <w:rFonts w:ascii="Perpetua" w:hAnsi="Perpetua"/>
          <w:i/>
          <w:iCs/>
          <w:sz w:val="26"/>
          <w:szCs w:val="26"/>
        </w:rPr>
        <w:t>Transmission Systems for Communications,</w:t>
      </w:r>
      <w:r w:rsidRPr="00BB4145">
        <w:rPr>
          <w:rFonts w:ascii="Perpetua" w:hAnsi="Perpetua"/>
          <w:sz w:val="26"/>
          <w:szCs w:val="26"/>
        </w:rPr>
        <w:t xml:space="preserve"> 3rd ed., Western Ele</w:t>
      </w:r>
      <w:r w:rsidRPr="00BB4145">
        <w:rPr>
          <w:rFonts w:ascii="Perpetua" w:hAnsi="Perpetua"/>
          <w:sz w:val="26"/>
          <w:szCs w:val="26"/>
        </w:rPr>
        <w:t>c</w:t>
      </w:r>
      <w:r w:rsidRPr="00BB4145">
        <w:rPr>
          <w:rFonts w:ascii="Perpetua" w:hAnsi="Perpetua"/>
          <w:sz w:val="26"/>
          <w:szCs w:val="26"/>
        </w:rPr>
        <w:t>tric Co., Winston-Salem, NC, 1985, pp. 44–60.</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i/>
          <w:iCs/>
          <w:sz w:val="26"/>
          <w:szCs w:val="26"/>
        </w:rPr>
        <w:lastRenderedPageBreak/>
        <w:t>Motorola Semiconductor Data Manual,</w:t>
      </w:r>
      <w:r w:rsidRPr="00BB4145">
        <w:rPr>
          <w:rFonts w:ascii="Perpetua" w:hAnsi="Perpetua"/>
          <w:sz w:val="26"/>
          <w:szCs w:val="26"/>
        </w:rPr>
        <w:t xml:space="preserve"> Motorola Semiconductor Products Inc., Phoenix, AZ, 1989.</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(Basic Book/Monograph Online Sources) J. K. Author. (year, month, day). </w:t>
      </w:r>
      <w:r w:rsidRPr="00BB4145">
        <w:rPr>
          <w:rFonts w:ascii="Perpetua" w:hAnsi="Perpetua"/>
          <w:i/>
          <w:iCs/>
          <w:sz w:val="26"/>
          <w:szCs w:val="26"/>
        </w:rPr>
        <w:t>T</w:t>
      </w:r>
      <w:r w:rsidRPr="00BB4145">
        <w:rPr>
          <w:rFonts w:ascii="Perpetua" w:hAnsi="Perpetua"/>
          <w:i/>
          <w:iCs/>
          <w:sz w:val="26"/>
          <w:szCs w:val="26"/>
        </w:rPr>
        <w:t>i</w:t>
      </w:r>
      <w:r w:rsidRPr="00BB4145">
        <w:rPr>
          <w:rFonts w:ascii="Perpetua" w:hAnsi="Perpetua"/>
          <w:i/>
          <w:iCs/>
          <w:sz w:val="26"/>
          <w:szCs w:val="26"/>
        </w:rPr>
        <w:t>tle</w:t>
      </w:r>
      <w:r w:rsidRPr="00BB4145">
        <w:rPr>
          <w:rFonts w:ascii="Perpetua" w:hAnsi="Perpetua"/>
          <w:sz w:val="26"/>
          <w:szCs w:val="26"/>
        </w:rPr>
        <w:t xml:space="preserve"> (edition) [Type of medium]. Volume(issue). Available: http://www.(URL)</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J. Jones. (1991, May 10). Networks (2nd ed.) [Online]. Available: http://www.atm.com</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 xml:space="preserve">(Journal Online Sources style) K. Author. (year, month). Title. </w:t>
      </w:r>
      <w:r w:rsidRPr="00BB4145">
        <w:rPr>
          <w:rFonts w:ascii="Perpetua" w:hAnsi="Perpetua"/>
          <w:i/>
          <w:iCs/>
          <w:sz w:val="26"/>
          <w:szCs w:val="26"/>
        </w:rPr>
        <w:t>Journal</w:t>
      </w:r>
      <w:r w:rsidRPr="00BB4145">
        <w:rPr>
          <w:rFonts w:ascii="Perpetua" w:hAnsi="Perpetua"/>
          <w:sz w:val="26"/>
          <w:szCs w:val="26"/>
        </w:rPr>
        <w:t xml:space="preserve"> [Type of medium]. Volume(issue), paging if given. Available: http://www.(URL)</w:t>
      </w:r>
    </w:p>
    <w:p w:rsidR="00D07F66" w:rsidRPr="00BB4145" w:rsidRDefault="00D07F66" w:rsidP="001A5DB5">
      <w:pPr>
        <w:pStyle w:val="ListParagraph"/>
        <w:keepLines/>
        <w:numPr>
          <w:ilvl w:val="0"/>
          <w:numId w:val="12"/>
        </w:numPr>
        <w:tabs>
          <w:tab w:val="clear" w:pos="360"/>
          <w:tab w:val="clear" w:pos="1134"/>
          <w:tab w:val="left" w:pos="426"/>
        </w:tabs>
        <w:spacing w:line="276" w:lineRule="auto"/>
        <w:ind w:left="454" w:hanging="454"/>
        <w:rPr>
          <w:rFonts w:ascii="Perpetua" w:hAnsi="Perpetua"/>
          <w:sz w:val="26"/>
          <w:szCs w:val="26"/>
        </w:rPr>
      </w:pPr>
      <w:r w:rsidRPr="00BB4145">
        <w:rPr>
          <w:rFonts w:ascii="Perpetua" w:hAnsi="Perpetua"/>
          <w:sz w:val="26"/>
          <w:szCs w:val="26"/>
        </w:rPr>
        <w:t>R. J. Vidmar. (1992, August). On the use of atmospheric plasmas as electr</w:t>
      </w:r>
      <w:r w:rsidRPr="00BB4145">
        <w:rPr>
          <w:rFonts w:ascii="Perpetua" w:hAnsi="Perpetua"/>
          <w:sz w:val="26"/>
          <w:szCs w:val="26"/>
        </w:rPr>
        <w:t>o</w:t>
      </w:r>
      <w:r w:rsidRPr="00BB4145">
        <w:rPr>
          <w:rFonts w:ascii="Perpetua" w:hAnsi="Perpetua"/>
          <w:sz w:val="26"/>
          <w:szCs w:val="26"/>
        </w:rPr>
        <w:t xml:space="preserve">magnetic reflectors. </w:t>
      </w:r>
      <w:r w:rsidRPr="00BB4145">
        <w:rPr>
          <w:rFonts w:ascii="Perpetua" w:hAnsi="Perpetua"/>
          <w:i/>
          <w:iCs/>
          <w:sz w:val="26"/>
          <w:szCs w:val="26"/>
        </w:rPr>
        <w:t>IEEE Trans. Plasma Sci.</w:t>
      </w:r>
      <w:r w:rsidRPr="00BB4145">
        <w:rPr>
          <w:rFonts w:ascii="Perpetua" w:hAnsi="Perpetua"/>
          <w:sz w:val="26"/>
          <w:szCs w:val="26"/>
        </w:rPr>
        <w:t xml:space="preserve"> [Online]. </w:t>
      </w:r>
      <w:r w:rsidRPr="00BB4145">
        <w:rPr>
          <w:rFonts w:ascii="Perpetua" w:hAnsi="Perpetua"/>
          <w:i/>
          <w:iCs/>
          <w:sz w:val="26"/>
          <w:szCs w:val="26"/>
        </w:rPr>
        <w:t>21(3).</w:t>
      </w:r>
      <w:r w:rsidRPr="00BB4145">
        <w:rPr>
          <w:rFonts w:ascii="Perpetua" w:hAnsi="Perpetua"/>
          <w:sz w:val="26"/>
          <w:szCs w:val="26"/>
        </w:rPr>
        <w:t xml:space="preserve"> pp. 876—880. Available: http://www.halcyon.com/pub/journals/21ps03-vidmar</w:t>
      </w:r>
    </w:p>
    <w:p w:rsidR="00D07F66" w:rsidRPr="00BB4145" w:rsidRDefault="00D07F66" w:rsidP="001A5DB5">
      <w:pPr>
        <w:keepLines/>
        <w:tabs>
          <w:tab w:val="left" w:pos="1134"/>
          <w:tab w:val="left" w:pos="2552"/>
          <w:tab w:val="left" w:pos="4253"/>
          <w:tab w:val="left" w:pos="5954"/>
          <w:tab w:val="left" w:pos="7655"/>
          <w:tab w:val="right" w:pos="8930"/>
        </w:tabs>
        <w:spacing w:line="276" w:lineRule="auto"/>
        <w:ind w:left="454" w:hanging="454"/>
        <w:contextualSpacing/>
        <w:rPr>
          <w:rFonts w:ascii="Perpetua" w:hAnsi="Perpetua"/>
          <w:sz w:val="26"/>
          <w:szCs w:val="26"/>
        </w:rPr>
      </w:pPr>
    </w:p>
    <w:p w:rsidR="00D07F66" w:rsidRPr="00BB4145" w:rsidRDefault="00D07F66" w:rsidP="001A5DB5">
      <w:pPr>
        <w:keepLines/>
        <w:tabs>
          <w:tab w:val="left" w:pos="1134"/>
          <w:tab w:val="left" w:pos="2552"/>
          <w:tab w:val="left" w:pos="4253"/>
          <w:tab w:val="left" w:pos="5954"/>
          <w:tab w:val="left" w:pos="7655"/>
          <w:tab w:val="right" w:pos="8930"/>
        </w:tabs>
        <w:spacing w:line="276" w:lineRule="auto"/>
        <w:ind w:left="454" w:hanging="454"/>
        <w:contextualSpacing/>
        <w:rPr>
          <w:rFonts w:ascii="Perpetua" w:hAnsi="Perpetua"/>
          <w:sz w:val="26"/>
          <w:szCs w:val="26"/>
        </w:rPr>
        <w:sectPr w:rsidR="00D07F66" w:rsidRPr="00BB4145" w:rsidSect="00BB4145">
          <w:pgSz w:w="11906" w:h="16838" w:code="9"/>
          <w:pgMar w:top="1134" w:right="1985" w:bottom="1701" w:left="1985" w:header="708" w:footer="708" w:gutter="0"/>
          <w:cols w:space="708"/>
          <w:docGrid w:linePitch="360"/>
        </w:sectPr>
      </w:pPr>
    </w:p>
    <w:p w:rsidR="00D07F66" w:rsidRPr="00672254" w:rsidRDefault="005A722B" w:rsidP="001643CD">
      <w:pPr>
        <w:pStyle w:val="HiGRubrik1"/>
        <w:numPr>
          <w:ilvl w:val="0"/>
          <w:numId w:val="0"/>
        </w:numPr>
      </w:pPr>
      <w:bookmarkStart w:id="12" w:name="_Toc514332316"/>
      <w:r w:rsidRPr="00672254">
        <w:lastRenderedPageBreak/>
        <w:t>Bilaga</w:t>
      </w:r>
      <w:r w:rsidR="00D07F66" w:rsidRPr="00672254">
        <w:t xml:space="preserve"> A</w:t>
      </w:r>
      <w:bookmarkEnd w:id="12"/>
    </w:p>
    <w:p w:rsidR="00892276" w:rsidRDefault="00892276" w:rsidP="00A6204E">
      <w:pPr>
        <w:pStyle w:val="HiGBrdtext"/>
      </w:pPr>
      <w:r>
        <w:rPr>
          <w:noProof/>
        </w:rPr>
        <mc:AlternateContent>
          <mc:Choice Requires="wps">
            <w:drawing>
              <wp:inline distT="0" distB="0" distL="0" distR="0" wp14:anchorId="5D03E597" wp14:editId="798BCA69">
                <wp:extent cx="5039360" cy="3397250"/>
                <wp:effectExtent l="0" t="0" r="27940" b="12700"/>
                <wp:docPr id="5" name="Textruta 5"/>
                <wp:cNvGraphicFramePr/>
                <a:graphic xmlns:a="http://schemas.openxmlformats.org/drawingml/2006/main">
                  <a:graphicData uri="http://schemas.microsoft.com/office/word/2010/wordprocessingShape">
                    <wps:wsp>
                      <wps:cNvSpPr txBox="1"/>
                      <wps:spPr>
                        <a:xfrm>
                          <a:off x="0" y="0"/>
                          <a:ext cx="5039360" cy="3397250"/>
                        </a:xfrm>
                        <a:prstGeom prst="rect">
                          <a:avLst/>
                        </a:prstGeom>
                        <a:solidFill>
                          <a:srgbClr val="F9F9F9"/>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76" w:rsidRDefault="00892276" w:rsidP="00892276">
                            <w:pPr>
                              <w:pStyle w:val="HiGBrdtext"/>
                            </w:pPr>
                            <w:r w:rsidRPr="00892276">
                              <w:rPr>
                                <w:i/>
                              </w:rPr>
                              <w:t>I bilagorna placerar man material som inte behövs för den omedelbara förståelsen av arbetet men som behövs som stöd eller bakgrund för påståenden och resonemang.</w:t>
                            </w:r>
                            <w:r>
                              <w:rPr>
                                <w:i/>
                              </w:rPr>
                              <w:t xml:space="preserve"> </w:t>
                            </w:r>
                            <w:r w:rsidRPr="00892276">
                              <w:rPr>
                                <w:i/>
                              </w:rPr>
                              <w:t>Till exempel hä</w:t>
                            </w:r>
                            <w:r w:rsidRPr="00892276">
                              <w:rPr>
                                <w:i/>
                              </w:rPr>
                              <w:t>r</w:t>
                            </w:r>
                            <w:r w:rsidRPr="00892276">
                              <w:rPr>
                                <w:i/>
                              </w:rPr>
                              <w:t>ledningar, långa beräkningar, programlistningar, datalistor, kretsscheman, fotografier (om de är så många att de stör läsbarheten) med mera är sådant som med fördel placeras i bil</w:t>
                            </w:r>
                            <w:r w:rsidRPr="00892276">
                              <w:rPr>
                                <w:i/>
                              </w:rPr>
                              <w:t>a</w:t>
                            </w:r>
                            <w:r w:rsidRPr="00892276">
                              <w:rPr>
                                <w:i/>
                              </w:rPr>
                              <w:t>gor.</w:t>
                            </w:r>
                            <w:r>
                              <w:t xml:space="preserve"> </w:t>
                            </w:r>
                          </w:p>
                          <w:p w:rsidR="00892276" w:rsidRDefault="00892276" w:rsidP="00892276">
                            <w:pPr>
                              <w:pStyle w:val="HiGBrdtext"/>
                            </w:pPr>
                            <w:r>
                              <w:t>Varje bilaga måste ha en referens från den löpande texten tidigare i rapporten (ex. ”Hela källkoden redovisas i Bilaga A”).</w:t>
                            </w:r>
                          </w:p>
                          <w:p w:rsidR="00892276" w:rsidRDefault="00892276" w:rsidP="00892276">
                            <w:pPr>
                              <w:pStyle w:val="HiGBrdtext"/>
                            </w:pPr>
                            <w:r>
                              <w:t>Varje bilaga skall behandlas som ett eget fristående dokument, vilket betyder att figurer, tabeller och ekvationer får sin egen nummerserie som börjar från 1, det vill säga Fig. 1, Tab. 1 och (1).</w:t>
                            </w:r>
                          </w:p>
                          <w:p w:rsidR="00892276" w:rsidRDefault="00892276" w:rsidP="00892276">
                            <w:pPr>
                              <w:pStyle w:val="HiGBrdtext"/>
                            </w:pPr>
                            <w:r>
                              <w:t>Observera att rubriken är formaterad som Rubrik på översta nivå men utan siffra.</w:t>
                            </w:r>
                          </w:p>
                          <w:p w:rsidR="00892276" w:rsidRPr="00515270" w:rsidRDefault="00892276" w:rsidP="00892276">
                            <w:pPr>
                              <w:pStyle w:val="HiGBrdtext"/>
                              <w:rPr>
                                <w:b/>
                                <w:color w:val="FF0000"/>
                              </w:rPr>
                            </w:pPr>
                            <w:r w:rsidRPr="008B5FF0">
                              <w:rPr>
                                <w:b/>
                                <w:color w:val="FF0000"/>
                              </w:rPr>
                              <w:t>Ta b</w:t>
                            </w:r>
                            <w:r>
                              <w:rPr>
                                <w:b/>
                                <w:color w:val="FF0000"/>
                              </w:rPr>
                              <w:t xml:space="preserve">ort denna textruta innan </w:t>
                            </w:r>
                            <w:r w:rsidRPr="008B5FF0">
                              <w:rPr>
                                <w:b/>
                                <w:color w:val="FF0000"/>
                              </w:rPr>
                              <w:t>arbetet skall publiceras.</w:t>
                            </w:r>
                          </w:p>
                          <w:p w:rsidR="00892276" w:rsidRPr="00515270" w:rsidRDefault="00892276" w:rsidP="00892276">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 w14:anchorId="5D03E597" id="Textruta 5" o:spid="_x0000_s1035" type="#_x0000_t202" style="width:396.8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" fillcolor="#f9f9f9" strokeweight=".5pt">
                <v:textbox>
                  <w:txbxContent>
                    <w:p w:rsidR="00892276" w:rsidRDefault="00892276" w:rsidP="00892276">
                      <w:pPr>
                        <w:pStyle w:val="HiGBrdtext"/>
                      </w:pPr>
                      <w:r w:rsidRPr="00892276">
                        <w:rPr>
                          <w:i/>
                        </w:rPr>
                        <w:t>I bilagorna placerar man material som inte behövs för den omedelbara förståelsen av arbetet men som behövs som stöd eller bakgrund för påståenden och resonemang.</w:t>
                      </w:r>
                      <w:r>
                        <w:rPr>
                          <w:i/>
                        </w:rPr>
                        <w:t xml:space="preserve"> </w:t>
                      </w:r>
                      <w:r w:rsidRPr="00892276">
                        <w:rPr>
                          <w:i/>
                        </w:rPr>
                        <w:t>Till exempel härledningar, långa beräkningar, programlistningar, datalistor, kretsscheman, fotografier (om de är så många att de stör läsbarheten) med mera är sådant som med fördel placeras i bilagor.</w:t>
                      </w:r>
                      <w:r>
                        <w:t xml:space="preserve"> </w:t>
                      </w:r>
                    </w:p>
                    <w:p w:rsidR="00892276" w:rsidRDefault="00892276" w:rsidP="00892276">
                      <w:pPr>
                        <w:pStyle w:val="HiGBrdtext"/>
                      </w:pPr>
                      <w:r>
                        <w:t>Varje bilaga måste ha en referens från den löpande texten tidigare i rapporten (ex. ”Hela källkoden redovisas i Bilaga A”).</w:t>
                      </w:r>
                    </w:p>
                    <w:p w:rsidR="00892276" w:rsidRDefault="00892276" w:rsidP="00892276">
                      <w:pPr>
                        <w:pStyle w:val="HiGBrdtext"/>
                      </w:pPr>
                      <w:r>
                        <w:t>Varje bilaga skall behandlas som ett eget fristående dokument, vilket betyder att figurer, tabeller och ekvationer får sin egen nummerserie som börjar från 1, det vill säga Fig. 1, Tab. 1 och (1).</w:t>
                      </w:r>
                    </w:p>
                    <w:p w:rsidR="00892276" w:rsidRDefault="00892276" w:rsidP="00892276">
                      <w:pPr>
                        <w:pStyle w:val="HiGBrdtext"/>
                      </w:pPr>
                      <w:r>
                        <w:t>Observera att rubriken är formaterad som Rubrik på översta nivå men utan siffra.</w:t>
                      </w:r>
                    </w:p>
                    <w:p w:rsidR="00892276" w:rsidRPr="00515270" w:rsidRDefault="00892276" w:rsidP="00892276">
                      <w:pPr>
                        <w:pStyle w:val="HiGBrdtext"/>
                        <w:rPr>
                          <w:b/>
                          <w:color w:val="FF0000"/>
                        </w:rPr>
                      </w:pPr>
                      <w:r w:rsidRPr="008B5FF0">
                        <w:rPr>
                          <w:b/>
                          <w:color w:val="FF0000"/>
                        </w:rPr>
                        <w:t>Ta b</w:t>
                      </w:r>
                      <w:r>
                        <w:rPr>
                          <w:b/>
                          <w:color w:val="FF0000"/>
                        </w:rPr>
                        <w:t xml:space="preserve">ort denna textruta innan </w:t>
                      </w:r>
                      <w:r w:rsidRPr="008B5FF0">
                        <w:rPr>
                          <w:b/>
                          <w:color w:val="FF0000"/>
                        </w:rPr>
                        <w:t>arbetet skall publiceras.</w:t>
                      </w:r>
                    </w:p>
                    <w:p w:rsidR="00892276" w:rsidRPr="00515270" w:rsidRDefault="00892276" w:rsidP="00892276">
                      <w:pPr>
                        <w:rPr>
                          <w:lang w:val="sv-SE"/>
                        </w:rPr>
                      </w:pPr>
                    </w:p>
                  </w:txbxContent>
                </v:textbox>
                <w10:anchorlock/>
              </v:shape>
            </w:pict>
          </mc:Fallback>
        </mc:AlternateContent>
      </w:r>
    </w:p>
    <w:p w:rsidR="00892276" w:rsidRDefault="00892276" w:rsidP="00A6204E">
      <w:pPr>
        <w:pStyle w:val="HiGBrdtext"/>
      </w:pPr>
    </w:p>
    <w:p w:rsidR="00892276" w:rsidRPr="00A6204E" w:rsidRDefault="00892276" w:rsidP="00A6204E">
      <w:pPr>
        <w:pStyle w:val="HiGBrdtext"/>
      </w:pPr>
    </w:p>
    <w:p w:rsidR="00D07F66" w:rsidRPr="00672254" w:rsidRDefault="00D07F66" w:rsidP="002956D2">
      <w:pPr>
        <w:tabs>
          <w:tab w:val="left" w:pos="1134"/>
          <w:tab w:val="left" w:pos="2552"/>
          <w:tab w:val="left" w:pos="4253"/>
          <w:tab w:val="left" w:pos="5954"/>
          <w:tab w:val="left" w:pos="7655"/>
          <w:tab w:val="right" w:pos="8930"/>
        </w:tabs>
        <w:rPr>
          <w:lang w:val="sv-SE"/>
        </w:rPr>
      </w:pPr>
    </w:p>
    <w:p w:rsidR="00D07F66" w:rsidRPr="00672254" w:rsidRDefault="00D07F66" w:rsidP="002956D2">
      <w:pPr>
        <w:tabs>
          <w:tab w:val="left" w:pos="1134"/>
          <w:tab w:val="left" w:pos="2552"/>
          <w:tab w:val="left" w:pos="4253"/>
          <w:tab w:val="left" w:pos="5954"/>
          <w:tab w:val="left" w:pos="7655"/>
          <w:tab w:val="right" w:pos="8930"/>
        </w:tabs>
        <w:rPr>
          <w:lang w:val="sv-SE"/>
        </w:rPr>
      </w:pPr>
      <w:r w:rsidRPr="00672254">
        <w:rPr>
          <w:lang w:val="sv-SE"/>
        </w:rPr>
        <w:br w:type="page"/>
      </w:r>
    </w:p>
    <w:p w:rsidR="00B41661" w:rsidRPr="00672254" w:rsidRDefault="00B41661" w:rsidP="00B55D40">
      <w:pPr>
        <w:pStyle w:val="Heading1"/>
        <w:numPr>
          <w:ilvl w:val="0"/>
          <w:numId w:val="0"/>
        </w:numPr>
        <w:rPr>
          <w:lang w:val="sv-SE"/>
        </w:rPr>
      </w:pPr>
    </w:p>
    <w:p w:rsidR="00E3603B" w:rsidRPr="00672254" w:rsidRDefault="00E3603B" w:rsidP="00E3603B">
      <w:pPr>
        <w:pStyle w:val="HiGBrdtext"/>
        <w:sectPr w:rsidR="00E3603B" w:rsidRPr="00672254" w:rsidSect="00BB4145">
          <w:footerReference w:type="default" r:id="rId15"/>
          <w:pgSz w:w="11906" w:h="16838" w:code="9"/>
          <w:pgMar w:top="1134" w:right="1985" w:bottom="1701" w:left="1985" w:header="708" w:footer="708" w:gutter="0"/>
          <w:pgNumType w:start="1"/>
          <w:cols w:space="708"/>
          <w:docGrid w:linePitch="360"/>
        </w:sectPr>
      </w:pPr>
    </w:p>
    <w:p w:rsidR="00D07F66" w:rsidRPr="005D466B" w:rsidRDefault="005A722B" w:rsidP="001643CD">
      <w:pPr>
        <w:pStyle w:val="HiGRubrik1"/>
        <w:numPr>
          <w:ilvl w:val="0"/>
          <w:numId w:val="0"/>
        </w:numPr>
      </w:pPr>
      <w:bookmarkStart w:id="13" w:name="_Toc514332317"/>
      <w:r w:rsidRPr="005D466B">
        <w:lastRenderedPageBreak/>
        <w:t>Bilaga</w:t>
      </w:r>
      <w:r w:rsidR="00D07F66" w:rsidRPr="005D466B">
        <w:t xml:space="preserve"> B</w:t>
      </w:r>
      <w:bookmarkEnd w:id="13"/>
    </w:p>
    <w:p w:rsidR="00D07F66" w:rsidRPr="00BB4145" w:rsidRDefault="00BB4145" w:rsidP="001A5DB5">
      <w:pPr>
        <w:pStyle w:val="HiGBrdtext"/>
      </w:pPr>
      <w:r>
        <w:t>Om den skulle behövas</w:t>
      </w:r>
      <w:r w:rsidR="00515270">
        <w:t>.</w:t>
      </w:r>
    </w:p>
    <w:p w:rsidR="00D07F66" w:rsidRPr="00DD37C5" w:rsidRDefault="00D07F66" w:rsidP="002956D2">
      <w:pPr>
        <w:tabs>
          <w:tab w:val="left" w:pos="1134"/>
          <w:tab w:val="left" w:pos="2552"/>
          <w:tab w:val="left" w:pos="4253"/>
          <w:tab w:val="left" w:pos="5954"/>
          <w:tab w:val="left" w:pos="7655"/>
          <w:tab w:val="right" w:pos="8930"/>
        </w:tabs>
        <w:rPr>
          <w:lang w:val="sv-SE"/>
        </w:rPr>
      </w:pPr>
    </w:p>
    <w:p w:rsidR="00D07F66" w:rsidRDefault="00D07F66" w:rsidP="002956D2">
      <w:pPr>
        <w:tabs>
          <w:tab w:val="left" w:pos="1134"/>
          <w:tab w:val="left" w:pos="2552"/>
          <w:tab w:val="left" w:pos="4253"/>
          <w:tab w:val="left" w:pos="5954"/>
          <w:tab w:val="left" w:pos="7655"/>
          <w:tab w:val="right" w:pos="8930"/>
        </w:tabs>
        <w:rPr>
          <w:lang w:val="sv-SE"/>
        </w:rPr>
      </w:pPr>
      <w:r w:rsidRPr="00DD37C5">
        <w:rPr>
          <w:lang w:val="sv-SE"/>
        </w:rPr>
        <w:br w:type="page"/>
      </w:r>
    </w:p>
    <w:p w:rsidR="00E3603B" w:rsidRPr="00DD37C5" w:rsidRDefault="00E3603B" w:rsidP="002956D2">
      <w:pPr>
        <w:tabs>
          <w:tab w:val="left" w:pos="1134"/>
          <w:tab w:val="left" w:pos="2552"/>
          <w:tab w:val="left" w:pos="4253"/>
          <w:tab w:val="left" w:pos="5954"/>
          <w:tab w:val="left" w:pos="7655"/>
          <w:tab w:val="right" w:pos="8930"/>
        </w:tabs>
        <w:rPr>
          <w:lang w:val="sv-SE"/>
        </w:rPr>
      </w:pPr>
    </w:p>
    <w:p w:rsidR="00D07F66" w:rsidRPr="00DD37C5" w:rsidRDefault="00D07F66" w:rsidP="002956D2">
      <w:pPr>
        <w:tabs>
          <w:tab w:val="left" w:pos="1134"/>
          <w:tab w:val="left" w:pos="2552"/>
          <w:tab w:val="left" w:pos="4253"/>
          <w:tab w:val="left" w:pos="5954"/>
          <w:tab w:val="left" w:pos="7655"/>
          <w:tab w:val="right" w:pos="8930"/>
        </w:tabs>
        <w:rPr>
          <w:lang w:val="sv-SE"/>
        </w:rPr>
        <w:sectPr w:rsidR="00D07F66" w:rsidRPr="00DD37C5" w:rsidSect="00BB4145">
          <w:footerReference w:type="default" r:id="rId16"/>
          <w:type w:val="oddPage"/>
          <w:pgSz w:w="11906" w:h="16838" w:code="9"/>
          <w:pgMar w:top="1134" w:right="1985" w:bottom="1701" w:left="1985" w:header="708" w:footer="708" w:gutter="0"/>
          <w:pgNumType w:start="1"/>
          <w:cols w:space="708"/>
          <w:docGrid w:linePitch="360"/>
        </w:sectPr>
      </w:pPr>
    </w:p>
    <w:p w:rsidR="00D07F66" w:rsidRPr="005D466B" w:rsidRDefault="005A722B" w:rsidP="001643CD">
      <w:pPr>
        <w:pStyle w:val="HiGRubrik1"/>
        <w:numPr>
          <w:ilvl w:val="0"/>
          <w:numId w:val="0"/>
        </w:numPr>
      </w:pPr>
      <w:bookmarkStart w:id="14" w:name="_Toc514332318"/>
      <w:r w:rsidRPr="005D466B">
        <w:lastRenderedPageBreak/>
        <w:t>Bilaga</w:t>
      </w:r>
      <w:r w:rsidR="00D07F66" w:rsidRPr="005D466B">
        <w:t xml:space="preserve"> C</w:t>
      </w:r>
      <w:bookmarkEnd w:id="14"/>
    </w:p>
    <w:p w:rsidR="00BB4145" w:rsidRPr="00BB4145" w:rsidRDefault="00BB4145" w:rsidP="001A5DB5">
      <w:pPr>
        <w:pStyle w:val="HiGBrdtext"/>
      </w:pPr>
      <w:r>
        <w:t>Om den skulle behövas</w:t>
      </w:r>
    </w:p>
    <w:p w:rsidR="00801B52" w:rsidRPr="00DD37C5" w:rsidRDefault="000B1721" w:rsidP="002956D2">
      <w:pPr>
        <w:tabs>
          <w:tab w:val="left" w:pos="1134"/>
          <w:tab w:val="left" w:pos="2552"/>
          <w:tab w:val="left" w:pos="4253"/>
          <w:tab w:val="left" w:pos="5954"/>
          <w:tab w:val="left" w:pos="7655"/>
          <w:tab w:val="right" w:pos="8930"/>
        </w:tabs>
        <w:rPr>
          <w:lang w:val="sv-SE"/>
        </w:rPr>
      </w:pPr>
      <w:r w:rsidRPr="00DD37C5">
        <w:rPr>
          <w:lang w:val="sv-SE"/>
        </w:rPr>
        <w:t xml:space="preserve"> </w:t>
      </w:r>
    </w:p>
    <w:p w:rsidR="000B1721" w:rsidRPr="00DD37C5" w:rsidRDefault="000B1721" w:rsidP="002956D2">
      <w:pPr>
        <w:tabs>
          <w:tab w:val="left" w:pos="1134"/>
          <w:tab w:val="left" w:pos="2552"/>
          <w:tab w:val="left" w:pos="4253"/>
          <w:tab w:val="left" w:pos="5954"/>
          <w:tab w:val="left" w:pos="7655"/>
          <w:tab w:val="right" w:pos="8930"/>
        </w:tabs>
        <w:rPr>
          <w:lang w:val="sv-SE"/>
        </w:rPr>
      </w:pPr>
    </w:p>
    <w:sectPr w:rsidR="000B1721" w:rsidRPr="00DD37C5" w:rsidSect="00BB4145">
      <w:headerReference w:type="default" r:id="rId17"/>
      <w:footerReference w:type="default" r:id="rId18"/>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519" w:rsidRDefault="009D7519" w:rsidP="004C26C0">
      <w:r>
        <w:separator/>
      </w:r>
    </w:p>
  </w:endnote>
  <w:endnote w:type="continuationSeparator" w:id="0">
    <w:p w:rsidR="009D7519" w:rsidRDefault="009D7519"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Default="00515270" w:rsidP="004C26C0">
    <w:pPr>
      <w:pStyle w:val="Footer"/>
    </w:pPr>
  </w:p>
  <w:p w:rsidR="00515270" w:rsidRDefault="00515270" w:rsidP="004C26C0">
    <w:pPr>
      <w:pStyle w:val="Footer"/>
    </w:pPr>
  </w:p>
  <w:p w:rsidR="00515270" w:rsidRDefault="00515270" w:rsidP="004C26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erpetua" w:hAnsi="Perpetua"/>
        <w:sz w:val="26"/>
        <w:szCs w:val="26"/>
      </w:rPr>
      <w:id w:val="-1128858852"/>
      <w:docPartObj>
        <w:docPartGallery w:val="Page Numbers (Bottom of Page)"/>
        <w:docPartUnique/>
      </w:docPartObj>
    </w:sdtPr>
    <w:sdtEndPr/>
    <w:sdtContent>
      <w:p w:rsidR="00515270" w:rsidRPr="00BB4145" w:rsidRDefault="00515270"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036098"/>
      <w:docPartObj>
        <w:docPartGallery w:val="Page Numbers (Bottom of Page)"/>
        <w:docPartUnique/>
      </w:docPartObj>
    </w:sdtPr>
    <w:sdtEndPr>
      <w:rPr>
        <w:rFonts w:ascii="Perpetua" w:hAnsi="Perpetua"/>
        <w:noProof/>
        <w:sz w:val="26"/>
        <w:szCs w:val="26"/>
      </w:rPr>
    </w:sdtEndPr>
    <w:sdtContent>
      <w:p w:rsidR="00515270" w:rsidRPr="00BB4145" w:rsidRDefault="00515270" w:rsidP="0019663A">
        <w:pPr>
          <w:pStyle w:val="Footer"/>
          <w:jc w:val="center"/>
          <w:rPr>
            <w:rFonts w:ascii="Perpetua" w:hAnsi="Perpetua"/>
            <w:noProof/>
            <w:sz w:val="26"/>
            <w:szCs w:val="26"/>
          </w:rP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sidR="00073105">
          <w:rPr>
            <w:rFonts w:ascii="Perpetua" w:hAnsi="Perpetua"/>
            <w:noProof/>
            <w:sz w:val="26"/>
            <w:szCs w:val="26"/>
          </w:rPr>
          <w:t>4</w:t>
        </w:r>
        <w:r w:rsidRPr="00BB4145">
          <w:rPr>
            <w:rFonts w:ascii="Perpetua" w:hAnsi="Perpetua"/>
            <w:noProof/>
            <w:sz w:val="26"/>
            <w:szCs w:val="26"/>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BB4145" w:rsidRDefault="00515270" w:rsidP="00B55D40">
    <w:pPr>
      <w:pStyle w:val="Footer"/>
      <w:jc w:val="center"/>
      <w:rPr>
        <w:rFonts w:ascii="Perpetua" w:hAnsi="Perpetua"/>
        <w:sz w:val="26"/>
        <w:szCs w:val="26"/>
      </w:rPr>
    </w:pPr>
    <w:r w:rsidRPr="00BB4145">
      <w:rPr>
        <w:rFonts w:ascii="Perpetua" w:hAnsi="Perpetua"/>
        <w:sz w:val="26"/>
        <w:szCs w:val="26"/>
      </w:rPr>
      <w:t>A</w:t>
    </w:r>
    <w:sdt>
      <w:sdtPr>
        <w:rPr>
          <w:rFonts w:ascii="Perpetua" w:hAnsi="Perpetua"/>
          <w:sz w:val="26"/>
          <w:szCs w:val="26"/>
        </w:rPr>
        <w:id w:val="-1660068486"/>
        <w:docPartObj>
          <w:docPartGallery w:val="Page Numbers (Bottom of Page)"/>
          <w:docPartUnique/>
        </w:docPartObj>
      </w:sdtPr>
      <w:sdtEndPr/>
      <w:sdtContent>
        <w:r w:rsidRPr="00BB4145">
          <w:rPr>
            <w:rFonts w:ascii="Perpetua" w:hAnsi="Perpetua"/>
            <w:sz w:val="26"/>
            <w:szCs w:val="26"/>
          </w:rPr>
          <w:fldChar w:fldCharType="begin"/>
        </w:r>
        <w:r w:rsidRPr="00BB4145">
          <w:rPr>
            <w:rFonts w:ascii="Perpetua" w:hAnsi="Perpetua"/>
            <w:sz w:val="26"/>
            <w:szCs w:val="26"/>
          </w:rPr>
          <w:instrText xml:space="preserve"> PAGE   \* MERGEFORMAT </w:instrText>
        </w:r>
        <w:r w:rsidRPr="00BB4145">
          <w:rPr>
            <w:rFonts w:ascii="Perpetua" w:hAnsi="Perpetua"/>
            <w:sz w:val="26"/>
            <w:szCs w:val="26"/>
          </w:rPr>
          <w:fldChar w:fldCharType="separate"/>
        </w:r>
        <w:r w:rsidR="00073105">
          <w:rPr>
            <w:rFonts w:ascii="Perpetua" w:hAnsi="Perpetua"/>
            <w:noProof/>
            <w:sz w:val="26"/>
            <w:szCs w:val="26"/>
          </w:rPr>
          <w:t>2</w:t>
        </w:r>
        <w:r w:rsidRPr="00BB4145">
          <w:rPr>
            <w:rFonts w:ascii="Perpetua" w:hAnsi="Perpetua"/>
            <w:noProof/>
            <w:sz w:val="26"/>
            <w:szCs w:val="26"/>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BB4145" w:rsidRDefault="00515270" w:rsidP="00B55D40">
    <w:pPr>
      <w:pStyle w:val="Footer"/>
      <w:jc w:val="center"/>
      <w:rPr>
        <w:rFonts w:ascii="Perpetua" w:hAnsi="Perpetua"/>
        <w:sz w:val="26"/>
        <w:szCs w:val="26"/>
      </w:rPr>
    </w:pPr>
    <w:r w:rsidRPr="00BB4145">
      <w:rPr>
        <w:rFonts w:ascii="Perpetua" w:hAnsi="Perpetua"/>
        <w:sz w:val="26"/>
        <w:szCs w:val="26"/>
      </w:rPr>
      <w:t>B</w:t>
    </w:r>
    <w:sdt>
      <w:sdtPr>
        <w:rPr>
          <w:rFonts w:ascii="Perpetua" w:hAnsi="Perpetua"/>
          <w:sz w:val="26"/>
          <w:szCs w:val="26"/>
        </w:rPr>
        <w:id w:val="-1752878319"/>
        <w:docPartObj>
          <w:docPartGallery w:val="Page Numbers (Bottom of Page)"/>
          <w:docPartUnique/>
        </w:docPartObj>
      </w:sdtPr>
      <w:sdtEndPr/>
      <w:sdtContent>
        <w:r w:rsidRPr="00BB4145">
          <w:rPr>
            <w:rFonts w:ascii="Perpetua" w:hAnsi="Perpetua"/>
            <w:sz w:val="26"/>
            <w:szCs w:val="26"/>
          </w:rPr>
          <w:fldChar w:fldCharType="begin"/>
        </w:r>
        <w:r w:rsidRPr="00BB4145">
          <w:rPr>
            <w:rFonts w:ascii="Perpetua" w:hAnsi="Perpetua"/>
            <w:sz w:val="26"/>
            <w:szCs w:val="26"/>
          </w:rPr>
          <w:instrText xml:space="preserve"> PAGE   \* MERGEFORMAT </w:instrText>
        </w:r>
        <w:r w:rsidRPr="00BB4145">
          <w:rPr>
            <w:rFonts w:ascii="Perpetua" w:hAnsi="Perpetua"/>
            <w:sz w:val="26"/>
            <w:szCs w:val="26"/>
          </w:rPr>
          <w:fldChar w:fldCharType="separate"/>
        </w:r>
        <w:r w:rsidR="00073105">
          <w:rPr>
            <w:rFonts w:ascii="Perpetua" w:hAnsi="Perpetua"/>
            <w:noProof/>
            <w:sz w:val="26"/>
            <w:szCs w:val="26"/>
          </w:rPr>
          <w:t>2</w:t>
        </w:r>
        <w:r w:rsidRPr="00BB4145">
          <w:rPr>
            <w:rFonts w:ascii="Perpetua" w:hAnsi="Perpetua"/>
            <w:noProof/>
            <w:sz w:val="26"/>
            <w:szCs w:val="26"/>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567702"/>
      <w:docPartObj>
        <w:docPartGallery w:val="Page Numbers (Bottom of Page)"/>
        <w:docPartUnique/>
      </w:docPartObj>
    </w:sdtPr>
    <w:sdtEndPr>
      <w:rPr>
        <w:rFonts w:ascii="Perpetua" w:hAnsi="Perpetua"/>
        <w:sz w:val="26"/>
        <w:szCs w:val="26"/>
      </w:rPr>
    </w:sdtEndPr>
    <w:sdtContent>
      <w:p w:rsidR="00515270" w:rsidRPr="00BB4145" w:rsidRDefault="00515270" w:rsidP="00B55D40">
        <w:pPr>
          <w:pStyle w:val="Footer"/>
          <w:jc w:val="center"/>
          <w:rPr>
            <w:rFonts w:ascii="Perpetua" w:hAnsi="Perpetua"/>
            <w:sz w:val="26"/>
            <w:szCs w:val="26"/>
          </w:rPr>
        </w:pPr>
        <w:r w:rsidRPr="00BB4145">
          <w:rPr>
            <w:rFonts w:ascii="Perpetua" w:hAnsi="Perpetua"/>
            <w:sz w:val="26"/>
            <w:szCs w:val="26"/>
          </w:rPr>
          <w:t>C</w:t>
        </w:r>
        <w:sdt>
          <w:sdtPr>
            <w:rPr>
              <w:rFonts w:ascii="Perpetua" w:hAnsi="Perpetua"/>
              <w:sz w:val="26"/>
              <w:szCs w:val="26"/>
            </w:rPr>
            <w:id w:val="1976553028"/>
            <w:docPartObj>
              <w:docPartGallery w:val="Page Numbers (Bottom of Page)"/>
              <w:docPartUnique/>
            </w:docPartObj>
          </w:sdtPr>
          <w:sdtEndPr/>
          <w:sdtContent>
            <w:r w:rsidRPr="00BB4145">
              <w:rPr>
                <w:rFonts w:ascii="Perpetua" w:hAnsi="Perpetua"/>
                <w:sz w:val="26"/>
                <w:szCs w:val="26"/>
              </w:rPr>
              <w:fldChar w:fldCharType="begin"/>
            </w:r>
            <w:r w:rsidRPr="00BB4145">
              <w:rPr>
                <w:rFonts w:ascii="Perpetua" w:hAnsi="Perpetua"/>
                <w:sz w:val="26"/>
                <w:szCs w:val="26"/>
              </w:rPr>
              <w:instrText xml:space="preserve"> PAGE   \* MERGEFORMAT </w:instrText>
            </w:r>
            <w:r w:rsidRPr="00BB4145">
              <w:rPr>
                <w:rFonts w:ascii="Perpetua" w:hAnsi="Perpetua"/>
                <w:sz w:val="26"/>
                <w:szCs w:val="26"/>
              </w:rPr>
              <w:fldChar w:fldCharType="separate"/>
            </w:r>
            <w:r w:rsidR="00073105">
              <w:rPr>
                <w:rFonts w:ascii="Perpetua" w:hAnsi="Perpetua"/>
                <w:noProof/>
                <w:sz w:val="26"/>
                <w:szCs w:val="26"/>
              </w:rPr>
              <w:t>1</w:t>
            </w:r>
            <w:r w:rsidRPr="00BB4145">
              <w:rPr>
                <w:rFonts w:ascii="Perpetua" w:hAnsi="Perpetua"/>
                <w:noProof/>
                <w:sz w:val="26"/>
                <w:szCs w:val="26"/>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519" w:rsidRDefault="009D7519" w:rsidP="004C26C0">
      <w:r>
        <w:separator/>
      </w:r>
    </w:p>
  </w:footnote>
  <w:footnote w:type="continuationSeparator" w:id="0">
    <w:p w:rsidR="009D7519" w:rsidRDefault="009D7519" w:rsidP="004C26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C44B9B" w:rsidRDefault="00515270" w:rsidP="00672254">
    <w:pPr>
      <w:pStyle w:val="HiGTabellbeskrivning"/>
      <w:ind w:left="-284"/>
      <w:jc w:val="center"/>
      <w:rPr>
        <w:color w:val="A6A6A6" w:themeColor="background1" w:themeShade="A6"/>
        <w:sz w:val="22"/>
      </w:rPr>
    </w:pPr>
    <w:r w:rsidRPr="00C44B9B">
      <w:rPr>
        <w:color w:val="A6A6A6" w:themeColor="background1" w:themeShade="A6"/>
        <w:sz w:val="22"/>
      </w:rPr>
      <w:t>Denna sida skall tas bort och ersättas med HiGs officiella titelsida innan arbetet publiceras i DiVA</w:t>
    </w:r>
    <w:r w:rsidR="00C44B9B" w:rsidRPr="00C44B9B">
      <w:rPr>
        <w:color w:val="A6A6A6" w:themeColor="background1" w:themeShade="A6"/>
        <w:sz w:val="22"/>
      </w:rPr>
      <w:t xml:space="preserve">. Denna </w:t>
    </w:r>
    <w:r w:rsidR="00C44B9B" w:rsidRPr="00C44B9B">
      <w:rPr>
        <w:color w:val="A6A6A6" w:themeColor="background1" w:themeShade="A6"/>
        <w:sz w:val="22"/>
        <w:u w:val="single"/>
      </w:rPr>
      <w:t>text</w:t>
    </w:r>
    <w:r w:rsidR="00C44B9B" w:rsidRPr="00C44B9B">
      <w:rPr>
        <w:color w:val="A6A6A6" w:themeColor="background1" w:themeShade="A6"/>
        <w:sz w:val="22"/>
      </w:rPr>
      <w:t xml:space="preserve"> tas bort vid andra icke publicerade arbeten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611B8B" w:rsidRDefault="009D7519"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r w:rsidR="003C6426">
          <w:rPr>
            <w:i/>
            <w:sz w:val="16"/>
            <w:szCs w:val="16"/>
            <w:lang w:val="sv-SE"/>
          </w:rPr>
          <w:t>Adam Aspengren</w:t>
        </w:r>
      </w:sdtContent>
    </w:sdt>
    <w:r w:rsidR="00515270"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r w:rsidR="00515270">
          <w:rPr>
            <w:i/>
            <w:sz w:val="16"/>
            <w:szCs w:val="16"/>
          </w:rPr>
          <w:t>Examensarbetets titel</w:t>
        </w:r>
      </w:sdtContent>
    </w:sdt>
  </w:p>
  <w:p w:rsidR="00515270" w:rsidRDefault="00515270" w:rsidP="004C26C0">
    <w:pPr>
      <w:pStyle w:val="Header"/>
    </w:pPr>
  </w:p>
  <w:p w:rsidR="00515270" w:rsidRDefault="005152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Pr="000E4741" w:rsidRDefault="00515270" w:rsidP="000E47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270" w:rsidRDefault="00515270" w:rsidP="004C26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F5987"/>
    <w:multiLevelType w:val="multilevel"/>
    <w:tmpl w:val="98B02E3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E3112FD"/>
    <w:multiLevelType w:val="multilevel"/>
    <w:tmpl w:val="7BB6520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22D0B7B"/>
    <w:multiLevelType w:val="hybridMultilevel"/>
    <w:tmpl w:val="3E68B0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954318D"/>
    <w:multiLevelType w:val="multilevel"/>
    <w:tmpl w:val="5E3A718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C3293B"/>
    <w:multiLevelType w:val="singleLevel"/>
    <w:tmpl w:val="3A8EC28E"/>
    <w:lvl w:ilvl="0">
      <w:start w:val="1"/>
      <w:numFmt w:val="decimal"/>
      <w:lvlText w:val="[%1]"/>
      <w:lvlJc w:val="left"/>
      <w:pPr>
        <w:tabs>
          <w:tab w:val="num" w:pos="360"/>
        </w:tabs>
        <w:ind w:left="360" w:hanging="360"/>
      </w:pPr>
    </w:lvl>
  </w:abstractNum>
  <w:abstractNum w:abstractNumId="4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8"/>
  </w:num>
  <w:num w:numId="3">
    <w:abstractNumId w:val="13"/>
  </w:num>
  <w:num w:numId="4">
    <w:abstractNumId w:val="35"/>
  </w:num>
  <w:num w:numId="5">
    <w:abstractNumId w:val="36"/>
  </w:num>
  <w:num w:numId="6">
    <w:abstractNumId w:val="17"/>
  </w:num>
  <w:num w:numId="7">
    <w:abstractNumId w:val="30"/>
  </w:num>
  <w:num w:numId="8">
    <w:abstractNumId w:val="16"/>
  </w:num>
  <w:num w:numId="9">
    <w:abstractNumId w:val="1"/>
  </w:num>
  <w:num w:numId="10">
    <w:abstractNumId w:val="10"/>
  </w:num>
  <w:num w:numId="11">
    <w:abstractNumId w:val="20"/>
  </w:num>
  <w:num w:numId="12">
    <w:abstractNumId w:val="39"/>
  </w:num>
  <w:num w:numId="13">
    <w:abstractNumId w:val="14"/>
  </w:num>
  <w:num w:numId="14">
    <w:abstractNumId w:val="33"/>
  </w:num>
  <w:num w:numId="15">
    <w:abstractNumId w:val="31"/>
  </w:num>
  <w:num w:numId="16">
    <w:abstractNumId w:val="25"/>
  </w:num>
  <w:num w:numId="17">
    <w:abstractNumId w:val="37"/>
  </w:num>
  <w:num w:numId="18">
    <w:abstractNumId w:val="18"/>
  </w:num>
  <w:num w:numId="19">
    <w:abstractNumId w:val="2"/>
  </w:num>
  <w:num w:numId="20">
    <w:abstractNumId w:val="24"/>
  </w:num>
  <w:num w:numId="21">
    <w:abstractNumId w:val="0"/>
  </w:num>
  <w:num w:numId="22">
    <w:abstractNumId w:val="27"/>
  </w:num>
  <w:num w:numId="23">
    <w:abstractNumId w:val="4"/>
  </w:num>
  <w:num w:numId="24">
    <w:abstractNumId w:val="7"/>
  </w:num>
  <w:num w:numId="25">
    <w:abstractNumId w:val="41"/>
  </w:num>
  <w:num w:numId="26">
    <w:abstractNumId w:val="21"/>
  </w:num>
  <w:num w:numId="27">
    <w:abstractNumId w:val="12"/>
  </w:num>
  <w:num w:numId="28">
    <w:abstractNumId w:val="19"/>
  </w:num>
  <w:num w:numId="29">
    <w:abstractNumId w:val="3"/>
  </w:num>
  <w:num w:numId="30">
    <w:abstractNumId w:val="26"/>
  </w:num>
  <w:num w:numId="31">
    <w:abstractNumId w:val="22"/>
  </w:num>
  <w:num w:numId="32">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2"/>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40"/>
  </w:num>
  <w:num w:numId="37">
    <w:abstractNumId w:val="5"/>
  </w:num>
  <w:num w:numId="38">
    <w:abstractNumId w:val="38"/>
  </w:num>
  <w:num w:numId="39">
    <w:abstractNumId w:val="34"/>
  </w:num>
  <w:num w:numId="40">
    <w:abstractNumId w:val="29"/>
  </w:num>
  <w:num w:numId="41">
    <w:abstractNumId w:val="28"/>
  </w:num>
  <w:num w:numId="42">
    <w:abstractNumId w:val="15"/>
  </w:num>
  <w:num w:numId="43">
    <w:abstractNumId w:val="11"/>
  </w:num>
  <w:num w:numId="44">
    <w:abstractNumId w:val="6"/>
  </w:num>
  <w:num w:numId="45">
    <w:abstractNumId w:val="23"/>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1304"/>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AE"/>
    <w:rsid w:val="00006450"/>
    <w:rsid w:val="00020694"/>
    <w:rsid w:val="000266E2"/>
    <w:rsid w:val="00031004"/>
    <w:rsid w:val="0003105B"/>
    <w:rsid w:val="00042DAF"/>
    <w:rsid w:val="000452CF"/>
    <w:rsid w:val="00046CDA"/>
    <w:rsid w:val="00047F6F"/>
    <w:rsid w:val="000510F3"/>
    <w:rsid w:val="00053CD9"/>
    <w:rsid w:val="00073105"/>
    <w:rsid w:val="000927FB"/>
    <w:rsid w:val="00097168"/>
    <w:rsid w:val="000B0247"/>
    <w:rsid w:val="000B1721"/>
    <w:rsid w:val="000B24B5"/>
    <w:rsid w:val="000B5AA2"/>
    <w:rsid w:val="000B66D2"/>
    <w:rsid w:val="000B6DA4"/>
    <w:rsid w:val="000C1699"/>
    <w:rsid w:val="000E135A"/>
    <w:rsid w:val="000E4741"/>
    <w:rsid w:val="000E552E"/>
    <w:rsid w:val="0010661D"/>
    <w:rsid w:val="001214FC"/>
    <w:rsid w:val="00137A02"/>
    <w:rsid w:val="00144F00"/>
    <w:rsid w:val="001509AC"/>
    <w:rsid w:val="00154C45"/>
    <w:rsid w:val="001643CD"/>
    <w:rsid w:val="00175BFA"/>
    <w:rsid w:val="001761C9"/>
    <w:rsid w:val="001809D5"/>
    <w:rsid w:val="00185CAC"/>
    <w:rsid w:val="00191A22"/>
    <w:rsid w:val="0019369A"/>
    <w:rsid w:val="0019663A"/>
    <w:rsid w:val="001A5DB5"/>
    <w:rsid w:val="001B1631"/>
    <w:rsid w:val="001B5B24"/>
    <w:rsid w:val="001C12CF"/>
    <w:rsid w:val="001C4293"/>
    <w:rsid w:val="001C5CCB"/>
    <w:rsid w:val="001D731B"/>
    <w:rsid w:val="001D79F6"/>
    <w:rsid w:val="001E17F1"/>
    <w:rsid w:val="001F6C4E"/>
    <w:rsid w:val="00200EB1"/>
    <w:rsid w:val="00204EB0"/>
    <w:rsid w:val="00216998"/>
    <w:rsid w:val="00225FE0"/>
    <w:rsid w:val="00251055"/>
    <w:rsid w:val="0025766E"/>
    <w:rsid w:val="00264E82"/>
    <w:rsid w:val="0026524D"/>
    <w:rsid w:val="002956D2"/>
    <w:rsid w:val="002A6D06"/>
    <w:rsid w:val="002B58CE"/>
    <w:rsid w:val="002B6DB1"/>
    <w:rsid w:val="002D45C5"/>
    <w:rsid w:val="002E113D"/>
    <w:rsid w:val="002E491D"/>
    <w:rsid w:val="002F7719"/>
    <w:rsid w:val="003253C7"/>
    <w:rsid w:val="00326624"/>
    <w:rsid w:val="003611AE"/>
    <w:rsid w:val="00371944"/>
    <w:rsid w:val="00383212"/>
    <w:rsid w:val="003B2DCB"/>
    <w:rsid w:val="003B759C"/>
    <w:rsid w:val="003B78A0"/>
    <w:rsid w:val="003C6426"/>
    <w:rsid w:val="003D3E9B"/>
    <w:rsid w:val="003D642E"/>
    <w:rsid w:val="003E4322"/>
    <w:rsid w:val="003F0D24"/>
    <w:rsid w:val="0040556D"/>
    <w:rsid w:val="00415351"/>
    <w:rsid w:val="0042680E"/>
    <w:rsid w:val="004315A9"/>
    <w:rsid w:val="004354E6"/>
    <w:rsid w:val="00436BAC"/>
    <w:rsid w:val="00440A4C"/>
    <w:rsid w:val="0044599D"/>
    <w:rsid w:val="00487B0C"/>
    <w:rsid w:val="00492100"/>
    <w:rsid w:val="004958DD"/>
    <w:rsid w:val="004A2696"/>
    <w:rsid w:val="004A309F"/>
    <w:rsid w:val="004A430B"/>
    <w:rsid w:val="004C26C0"/>
    <w:rsid w:val="004E09DB"/>
    <w:rsid w:val="004E4DD3"/>
    <w:rsid w:val="00505441"/>
    <w:rsid w:val="00510F31"/>
    <w:rsid w:val="00515270"/>
    <w:rsid w:val="00522101"/>
    <w:rsid w:val="005573B5"/>
    <w:rsid w:val="00557A6D"/>
    <w:rsid w:val="005609E5"/>
    <w:rsid w:val="00570977"/>
    <w:rsid w:val="0059412C"/>
    <w:rsid w:val="00594151"/>
    <w:rsid w:val="005A658D"/>
    <w:rsid w:val="005A722B"/>
    <w:rsid w:val="005B20E7"/>
    <w:rsid w:val="005B3B6A"/>
    <w:rsid w:val="005C264E"/>
    <w:rsid w:val="005D466B"/>
    <w:rsid w:val="005D4CEC"/>
    <w:rsid w:val="005E5CA5"/>
    <w:rsid w:val="005E74F2"/>
    <w:rsid w:val="005F4214"/>
    <w:rsid w:val="006043CE"/>
    <w:rsid w:val="006070CA"/>
    <w:rsid w:val="00622310"/>
    <w:rsid w:val="00623FF5"/>
    <w:rsid w:val="0062501F"/>
    <w:rsid w:val="00640671"/>
    <w:rsid w:val="00655E7D"/>
    <w:rsid w:val="0066462C"/>
    <w:rsid w:val="0067137A"/>
    <w:rsid w:val="00672254"/>
    <w:rsid w:val="00674C4F"/>
    <w:rsid w:val="00685DFF"/>
    <w:rsid w:val="00696556"/>
    <w:rsid w:val="006968F6"/>
    <w:rsid w:val="006B39AC"/>
    <w:rsid w:val="006B69CC"/>
    <w:rsid w:val="006C0BEB"/>
    <w:rsid w:val="006C27C8"/>
    <w:rsid w:val="006E766D"/>
    <w:rsid w:val="006F1752"/>
    <w:rsid w:val="006F3F05"/>
    <w:rsid w:val="006F473C"/>
    <w:rsid w:val="00713FAA"/>
    <w:rsid w:val="00721836"/>
    <w:rsid w:val="00721BC8"/>
    <w:rsid w:val="007414FA"/>
    <w:rsid w:val="00745935"/>
    <w:rsid w:val="00766D5F"/>
    <w:rsid w:val="007966D4"/>
    <w:rsid w:val="007B7BFA"/>
    <w:rsid w:val="00801B52"/>
    <w:rsid w:val="00802124"/>
    <w:rsid w:val="00817BF7"/>
    <w:rsid w:val="008335C1"/>
    <w:rsid w:val="00836DD8"/>
    <w:rsid w:val="00837F91"/>
    <w:rsid w:val="00850409"/>
    <w:rsid w:val="00850D79"/>
    <w:rsid w:val="00892276"/>
    <w:rsid w:val="008A6534"/>
    <w:rsid w:val="008A77FB"/>
    <w:rsid w:val="008B0FD9"/>
    <w:rsid w:val="008B5FF0"/>
    <w:rsid w:val="008D797E"/>
    <w:rsid w:val="008D7F8B"/>
    <w:rsid w:val="008E4CB2"/>
    <w:rsid w:val="008F2F3C"/>
    <w:rsid w:val="0090059D"/>
    <w:rsid w:val="00905D02"/>
    <w:rsid w:val="009218FF"/>
    <w:rsid w:val="009243F7"/>
    <w:rsid w:val="00943BE2"/>
    <w:rsid w:val="009917A7"/>
    <w:rsid w:val="00995FE2"/>
    <w:rsid w:val="009A0744"/>
    <w:rsid w:val="009A0C44"/>
    <w:rsid w:val="009B1A5A"/>
    <w:rsid w:val="009C067A"/>
    <w:rsid w:val="009D0745"/>
    <w:rsid w:val="009D247D"/>
    <w:rsid w:val="009D7519"/>
    <w:rsid w:val="009F6680"/>
    <w:rsid w:val="00A14D02"/>
    <w:rsid w:val="00A24D5C"/>
    <w:rsid w:val="00A25630"/>
    <w:rsid w:val="00A4157C"/>
    <w:rsid w:val="00A579B8"/>
    <w:rsid w:val="00A6204E"/>
    <w:rsid w:val="00A64F0E"/>
    <w:rsid w:val="00A76326"/>
    <w:rsid w:val="00A866B5"/>
    <w:rsid w:val="00A86A81"/>
    <w:rsid w:val="00A87BDC"/>
    <w:rsid w:val="00A941D3"/>
    <w:rsid w:val="00A966D0"/>
    <w:rsid w:val="00AA6930"/>
    <w:rsid w:val="00AC4687"/>
    <w:rsid w:val="00AD6663"/>
    <w:rsid w:val="00AE5187"/>
    <w:rsid w:val="00B14204"/>
    <w:rsid w:val="00B21020"/>
    <w:rsid w:val="00B36A32"/>
    <w:rsid w:val="00B40C3D"/>
    <w:rsid w:val="00B41661"/>
    <w:rsid w:val="00B42DC3"/>
    <w:rsid w:val="00B448CB"/>
    <w:rsid w:val="00B55D40"/>
    <w:rsid w:val="00B653B0"/>
    <w:rsid w:val="00B92C5B"/>
    <w:rsid w:val="00BA063C"/>
    <w:rsid w:val="00BA1666"/>
    <w:rsid w:val="00BA5F69"/>
    <w:rsid w:val="00BB4145"/>
    <w:rsid w:val="00BC600B"/>
    <w:rsid w:val="00BC7788"/>
    <w:rsid w:val="00BE59CC"/>
    <w:rsid w:val="00BF5128"/>
    <w:rsid w:val="00C3680A"/>
    <w:rsid w:val="00C40000"/>
    <w:rsid w:val="00C44B9B"/>
    <w:rsid w:val="00C76D79"/>
    <w:rsid w:val="00C978F5"/>
    <w:rsid w:val="00CC75C2"/>
    <w:rsid w:val="00D07F66"/>
    <w:rsid w:val="00D30B0B"/>
    <w:rsid w:val="00D40E51"/>
    <w:rsid w:val="00D67B52"/>
    <w:rsid w:val="00D732DA"/>
    <w:rsid w:val="00D75D05"/>
    <w:rsid w:val="00D82BAE"/>
    <w:rsid w:val="00D90A97"/>
    <w:rsid w:val="00D914CD"/>
    <w:rsid w:val="00DB3AA7"/>
    <w:rsid w:val="00DB76B3"/>
    <w:rsid w:val="00DD37C5"/>
    <w:rsid w:val="00DD5839"/>
    <w:rsid w:val="00DE1BCE"/>
    <w:rsid w:val="00DF2497"/>
    <w:rsid w:val="00E204AA"/>
    <w:rsid w:val="00E20775"/>
    <w:rsid w:val="00E35663"/>
    <w:rsid w:val="00E3603B"/>
    <w:rsid w:val="00E46D85"/>
    <w:rsid w:val="00E529EA"/>
    <w:rsid w:val="00E65947"/>
    <w:rsid w:val="00E7184F"/>
    <w:rsid w:val="00E72C46"/>
    <w:rsid w:val="00E81E67"/>
    <w:rsid w:val="00E84152"/>
    <w:rsid w:val="00E956F9"/>
    <w:rsid w:val="00E968C5"/>
    <w:rsid w:val="00EB667B"/>
    <w:rsid w:val="00EC3CB9"/>
    <w:rsid w:val="00ED23A3"/>
    <w:rsid w:val="00ED243E"/>
    <w:rsid w:val="00EF2659"/>
    <w:rsid w:val="00EF44D6"/>
    <w:rsid w:val="00F12ABE"/>
    <w:rsid w:val="00F13E64"/>
    <w:rsid w:val="00F21568"/>
    <w:rsid w:val="00F47869"/>
    <w:rsid w:val="00F5425B"/>
    <w:rsid w:val="00F56CEE"/>
    <w:rsid w:val="00F576AB"/>
    <w:rsid w:val="00F66605"/>
    <w:rsid w:val="00F714AE"/>
    <w:rsid w:val="00F72145"/>
    <w:rsid w:val="00F8281F"/>
    <w:rsid w:val="00F951F4"/>
    <w:rsid w:val="00F9666D"/>
    <w:rsid w:val="00FB2633"/>
    <w:rsid w:val="00FB60E4"/>
    <w:rsid w:val="00FD4562"/>
    <w:rsid w:val="00FD49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Heading1">
    <w:name w:val="heading 1"/>
    <w:basedOn w:val="Normal"/>
    <w:next w:val="HiGBrdtext"/>
    <w:link w:val="Heading1Char"/>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TOC2">
    <w:name w:val="toc 2"/>
    <w:basedOn w:val="TOC1"/>
    <w:next w:val="Normal"/>
    <w:autoRedefine/>
    <w:uiPriority w:val="39"/>
    <w:rsid w:val="00A25630"/>
    <w:rPr>
      <w:sz w:val="26"/>
      <w:szCs w:val="26"/>
    </w:rPr>
  </w:style>
  <w:style w:type="paragraph" w:styleId="TOC3">
    <w:name w:val="toc 3"/>
    <w:basedOn w:val="Normal"/>
    <w:next w:val="Normal"/>
    <w:autoRedefine/>
    <w:uiPriority w:val="39"/>
    <w:rsid w:val="00B55D40"/>
    <w:pPr>
      <w:tabs>
        <w:tab w:val="left" w:pos="851"/>
        <w:tab w:val="right" w:leader="dot" w:pos="8494"/>
      </w:tabs>
    </w:pPr>
    <w:rPr>
      <w:noProof/>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ED23A3"/>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4958DD"/>
    <w:pPr>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4958DD"/>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customStyle="1" w:styleId="Tabellinnehll">
    <w:name w:val="Tabellinnehåll"/>
    <w:basedOn w:val="Normal"/>
    <w:link w:val="TabellinnehllChar"/>
    <w:qFormat/>
    <w:rsid w:val="00A579B8"/>
    <w:pPr>
      <w:spacing w:line="276" w:lineRule="auto"/>
    </w:pPr>
    <w:rPr>
      <w:rFonts w:ascii="Arial" w:eastAsiaTheme="minorHAnsi" w:hAnsi="Arial" w:cs="Arial"/>
      <w:sz w:val="18"/>
      <w:szCs w:val="18"/>
      <w:lang w:val="sv-SE" w:eastAsia="en-US"/>
    </w:rPr>
  </w:style>
  <w:style w:type="character" w:customStyle="1" w:styleId="TabellinnehllChar">
    <w:name w:val="Tabellinnehåll Char"/>
    <w:basedOn w:val="DefaultParagraphFont"/>
    <w:link w:val="Tabellinnehll"/>
    <w:rsid w:val="00A579B8"/>
    <w:rPr>
      <w:rFonts w:ascii="Arial" w:eastAsiaTheme="minorHAnsi" w:hAnsi="Arial" w:cs="Arial"/>
      <w:sz w:val="18"/>
      <w:szCs w:val="18"/>
      <w:lang w:eastAsia="en-US"/>
    </w:rPr>
  </w:style>
  <w:style w:type="paragraph" w:customStyle="1" w:styleId="StyckeefterRubrik">
    <w:name w:val="Stycke efter Rubrik"/>
    <w:basedOn w:val="Normal"/>
    <w:next w:val="Normal"/>
    <w:link w:val="StyckeefterRubrikChar"/>
    <w:qFormat/>
    <w:rsid w:val="009243F7"/>
    <w:pPr>
      <w:spacing w:line="276" w:lineRule="auto"/>
    </w:pPr>
    <w:rPr>
      <w:rFonts w:ascii="Bookman Old Style" w:eastAsiaTheme="minorHAnsi" w:hAnsi="Bookman Old Style" w:cstheme="minorBidi"/>
      <w:sz w:val="20"/>
      <w:lang w:val="sv-SE" w:eastAsia="en-US"/>
    </w:rPr>
  </w:style>
  <w:style w:type="character" w:customStyle="1" w:styleId="StyckeefterRubrikChar">
    <w:name w:val="Stycke efter Rubrik Char"/>
    <w:basedOn w:val="DefaultParagraphFont"/>
    <w:link w:val="StyckeefterRubrik"/>
    <w:rsid w:val="009243F7"/>
    <w:rPr>
      <w:rFonts w:ascii="Bookman Old Style" w:eastAsiaTheme="minorHAnsi" w:hAnsi="Bookman Old Style" w:cstheme="minorBid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Heading1">
    <w:name w:val="heading 1"/>
    <w:basedOn w:val="Normal"/>
    <w:next w:val="HiGBrdtext"/>
    <w:link w:val="Heading1Char"/>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TOC2">
    <w:name w:val="toc 2"/>
    <w:basedOn w:val="TOC1"/>
    <w:next w:val="Normal"/>
    <w:autoRedefine/>
    <w:uiPriority w:val="39"/>
    <w:rsid w:val="00A25630"/>
    <w:rPr>
      <w:sz w:val="26"/>
      <w:szCs w:val="26"/>
    </w:rPr>
  </w:style>
  <w:style w:type="paragraph" w:styleId="TOC3">
    <w:name w:val="toc 3"/>
    <w:basedOn w:val="Normal"/>
    <w:next w:val="Normal"/>
    <w:autoRedefine/>
    <w:uiPriority w:val="39"/>
    <w:rsid w:val="00B55D40"/>
    <w:pPr>
      <w:tabs>
        <w:tab w:val="left" w:pos="851"/>
        <w:tab w:val="right" w:leader="dot" w:pos="8494"/>
      </w:tabs>
    </w:pPr>
    <w:rPr>
      <w:noProof/>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ED23A3"/>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4958DD"/>
    <w:pPr>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4958DD"/>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customStyle="1" w:styleId="Tabellinnehll">
    <w:name w:val="Tabellinnehåll"/>
    <w:basedOn w:val="Normal"/>
    <w:link w:val="TabellinnehllChar"/>
    <w:qFormat/>
    <w:rsid w:val="00A579B8"/>
    <w:pPr>
      <w:spacing w:line="276" w:lineRule="auto"/>
    </w:pPr>
    <w:rPr>
      <w:rFonts w:ascii="Arial" w:eastAsiaTheme="minorHAnsi" w:hAnsi="Arial" w:cs="Arial"/>
      <w:sz w:val="18"/>
      <w:szCs w:val="18"/>
      <w:lang w:val="sv-SE" w:eastAsia="en-US"/>
    </w:rPr>
  </w:style>
  <w:style w:type="character" w:customStyle="1" w:styleId="TabellinnehllChar">
    <w:name w:val="Tabellinnehåll Char"/>
    <w:basedOn w:val="DefaultParagraphFont"/>
    <w:link w:val="Tabellinnehll"/>
    <w:rsid w:val="00A579B8"/>
    <w:rPr>
      <w:rFonts w:ascii="Arial" w:eastAsiaTheme="minorHAnsi" w:hAnsi="Arial" w:cs="Arial"/>
      <w:sz w:val="18"/>
      <w:szCs w:val="18"/>
      <w:lang w:eastAsia="en-US"/>
    </w:rPr>
  </w:style>
  <w:style w:type="paragraph" w:customStyle="1" w:styleId="StyckeefterRubrik">
    <w:name w:val="Stycke efter Rubrik"/>
    <w:basedOn w:val="Normal"/>
    <w:next w:val="Normal"/>
    <w:link w:val="StyckeefterRubrikChar"/>
    <w:qFormat/>
    <w:rsid w:val="009243F7"/>
    <w:pPr>
      <w:spacing w:line="276" w:lineRule="auto"/>
    </w:pPr>
    <w:rPr>
      <w:rFonts w:ascii="Bookman Old Style" w:eastAsiaTheme="minorHAnsi" w:hAnsi="Bookman Old Style" w:cstheme="minorBidi"/>
      <w:sz w:val="20"/>
      <w:lang w:val="sv-SE" w:eastAsia="en-US"/>
    </w:rPr>
  </w:style>
  <w:style w:type="character" w:customStyle="1" w:styleId="StyckeefterRubrikChar">
    <w:name w:val="Stycke efter Rubrik Char"/>
    <w:basedOn w:val="DefaultParagraphFont"/>
    <w:link w:val="StyckeefterRubrik"/>
    <w:rsid w:val="009243F7"/>
    <w:rPr>
      <w:rFonts w:ascii="Bookman Old Style" w:eastAsiaTheme="minorHAnsi" w:hAnsi="Bookman Old Style"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336A6-29D3-4ED5-B483-4617B6CC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49</TotalTime>
  <Pages>21</Pages>
  <Words>1295</Words>
  <Characters>6865</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Examensarbetets titel</vt:lpstr>
      <vt:lpstr>Examensarbetets titel</vt:lpstr>
    </vt:vector>
  </TitlesOfParts>
  <Company>Högskolan i Gävle</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creator>Adam Aspengren</dc:creator>
  <cp:lastModifiedBy>Adam Aspengren</cp:lastModifiedBy>
  <cp:revision>5</cp:revision>
  <cp:lastPrinted>2017-02-21T10:45:00Z</cp:lastPrinted>
  <dcterms:created xsi:type="dcterms:W3CDTF">2018-05-23T11:53:00Z</dcterms:created>
  <dcterms:modified xsi:type="dcterms:W3CDTF">2018-05-23T12:42:00Z</dcterms:modified>
</cp:coreProperties>
</file>